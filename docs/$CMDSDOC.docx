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FF9" w:rsidRDefault="0021245A">
      <w:pPr>
        <w:pStyle w:val="extraspace"/>
        <w:framePr w:w="2045" w:h="2497" w:hRule="exact" w:wrap="notBeside" w:vAnchor="page" w:hAnchor="margin" w:xAlign="right" w:y="966"/>
      </w:pPr>
      <w:r>
        <w:br w:type="page"/>
      </w:r>
    </w:p>
    <w:p w:rsidR="00A84FF9" w:rsidRDefault="0021245A">
      <w:pPr>
        <w:pStyle w:val="PartTitle0"/>
        <w:framePr w:wrap="notBeside"/>
      </w:pPr>
      <w:r>
        <w:t>Chapter</w:t>
      </w:r>
    </w:p>
    <w:p w:rsidR="00A84FF9" w:rsidRDefault="00A84FF9">
      <w:pPr>
        <w:pStyle w:val="PartLabel"/>
        <w:framePr w:wrap="notBeside"/>
      </w:pPr>
      <w:r>
        <w:fldChar w:fldCharType="begin"/>
      </w:r>
      <w:r w:rsidR="0021245A">
        <w:instrText xml:space="preserve"> seq chapter \r 2 </w:instrText>
      </w:r>
      <w:r>
        <w:fldChar w:fldCharType="separate"/>
      </w:r>
      <w:r w:rsidR="0021245A">
        <w:rPr>
          <w:noProof/>
        </w:rPr>
        <w:t>2</w:t>
      </w:r>
      <w:r>
        <w:fldChar w:fldCharType="end"/>
      </w:r>
    </w:p>
    <w:p w:rsidR="00A84FF9" w:rsidRDefault="00A84FF9">
      <w:pPr>
        <w:pStyle w:val="chaptertitle"/>
      </w:pPr>
      <w:fldSimple w:instr=" INCLUDETEXT ref.doc prodname \* MERGEFORMAT ">
        <w:bookmarkStart w:id="0" w:name="Prodname"/>
        <w:r w:rsidR="002D297A">
          <w:t>SPI</w:t>
        </w:r>
        <w:bookmarkEnd w:id="0"/>
      </w:fldSimple>
      <w:r w:rsidR="0021245A">
        <w:t xml:space="preserve"> Command Functions</w:t>
      </w:r>
    </w:p>
    <w:p w:rsidR="00A84FF9" w:rsidRDefault="0021245A">
      <w:pPr>
        <w:pStyle w:val="Heading1"/>
      </w:pPr>
      <w:r>
        <w:t>The Default Commands Summary</w:t>
      </w:r>
      <w:r w:rsidR="00A84FF9">
        <w:fldChar w:fldCharType="begin"/>
      </w:r>
      <w:r>
        <w:instrText xml:space="preserve"> tc "The Default Command Functions of the Panel System." \L 2 </w:instrText>
      </w:r>
      <w:r w:rsidR="00A84FF9">
        <w:fldChar w:fldCharType="end"/>
      </w:r>
    </w:p>
    <w:p w:rsidR="00A84FF9" w:rsidRDefault="0021245A">
      <w:r>
        <w:t xml:space="preserve">The following commands are described in detail in the rest of this chapter. </w:t>
      </w:r>
    </w:p>
    <w:p w:rsidR="00A84FF9" w:rsidRDefault="0021245A">
      <w:pPr>
        <w:pStyle w:val="NormalIndentdt"/>
        <w:numPr>
          <w:ilvl w:val="0"/>
          <w:numId w:val="16"/>
        </w:numPr>
        <w:tabs>
          <w:tab w:val="clear" w:pos="360"/>
          <w:tab w:val="num" w:pos="1800"/>
        </w:tabs>
        <w:ind w:left="1800"/>
      </w:pPr>
      <w:r>
        <w:t xml:space="preserve">Add IDs to the database (ADD) </w:t>
      </w:r>
    </w:p>
    <w:p w:rsidR="00A84FF9" w:rsidRDefault="0021245A">
      <w:pPr>
        <w:pStyle w:val="NormalIndentdt"/>
        <w:numPr>
          <w:ilvl w:val="0"/>
          <w:numId w:val="16"/>
        </w:numPr>
        <w:tabs>
          <w:tab w:val="clear" w:pos="360"/>
          <w:tab w:val="num" w:pos="1800"/>
        </w:tabs>
        <w:ind w:left="1800"/>
      </w:pPr>
      <w:r>
        <w:t>Backup and Retrieve members (BACKUP and GETBACKUP)</w:t>
      </w:r>
    </w:p>
    <w:p w:rsidR="00A84FF9" w:rsidRDefault="0021245A">
      <w:pPr>
        <w:pStyle w:val="NormalIndentdt"/>
        <w:numPr>
          <w:ilvl w:val="0"/>
          <w:numId w:val="16"/>
        </w:numPr>
        <w:tabs>
          <w:tab w:val="clear" w:pos="360"/>
          <w:tab w:val="num" w:pos="1800"/>
        </w:tabs>
        <w:ind w:left="1800"/>
      </w:pPr>
      <w:r>
        <w:t>Command output trapping  (CMDO and CMDS)</w:t>
      </w:r>
    </w:p>
    <w:p w:rsidR="00A84FF9" w:rsidRDefault="0021245A">
      <w:pPr>
        <w:pStyle w:val="NormalIndentdt"/>
        <w:numPr>
          <w:ilvl w:val="0"/>
          <w:numId w:val="16"/>
        </w:numPr>
        <w:tabs>
          <w:tab w:val="clear" w:pos="360"/>
          <w:tab w:val="num" w:pos="1800"/>
        </w:tabs>
        <w:ind w:left="1800"/>
      </w:pPr>
      <w:r>
        <w:t>Convert ACIDs or resources (CONVERT and CONVERTRESOURCE)</w:t>
      </w:r>
    </w:p>
    <w:p w:rsidR="00A84FF9" w:rsidRDefault="0021245A">
      <w:pPr>
        <w:pStyle w:val="NormalIndentdt"/>
        <w:numPr>
          <w:ilvl w:val="0"/>
          <w:numId w:val="16"/>
        </w:numPr>
        <w:tabs>
          <w:tab w:val="clear" w:pos="360"/>
          <w:tab w:val="num" w:pos="1800"/>
        </w:tabs>
        <w:ind w:left="1800"/>
      </w:pPr>
      <w:r>
        <w:t>Delete individual IDs from the database (DELETE )</w:t>
      </w:r>
    </w:p>
    <w:p w:rsidR="00A84FF9" w:rsidRDefault="0021245A">
      <w:pPr>
        <w:pStyle w:val="NormalIndentdt"/>
        <w:numPr>
          <w:ilvl w:val="0"/>
          <w:numId w:val="16"/>
        </w:numPr>
        <w:tabs>
          <w:tab w:val="clear" w:pos="360"/>
          <w:tab w:val="num" w:pos="1800"/>
        </w:tabs>
        <w:ind w:left="1800"/>
      </w:pPr>
      <w:r>
        <w:t>Access the utility datasets (B1 B2 B3 B4 B5 and E1 E2 E3 E4 E5)</w:t>
      </w:r>
    </w:p>
    <w:p w:rsidR="00A84FF9" w:rsidRDefault="0021245A">
      <w:pPr>
        <w:pStyle w:val="NormalIndentdt"/>
        <w:numPr>
          <w:ilvl w:val="0"/>
          <w:numId w:val="16"/>
        </w:numPr>
        <w:tabs>
          <w:tab w:val="clear" w:pos="360"/>
          <w:tab w:val="num" w:pos="1800"/>
        </w:tabs>
        <w:ind w:left="1800"/>
      </w:pPr>
      <w:r>
        <w:t>Issue a single group command for a cluster of related ACIDs (GROUPC)</w:t>
      </w:r>
    </w:p>
    <w:p w:rsidR="00A84FF9" w:rsidRDefault="0021245A">
      <w:pPr>
        <w:pStyle w:val="NormalIndentdt"/>
        <w:numPr>
          <w:ilvl w:val="0"/>
          <w:numId w:val="16"/>
        </w:numPr>
        <w:tabs>
          <w:tab w:val="clear" w:pos="360"/>
          <w:tab w:val="num" w:pos="1800"/>
        </w:tabs>
        <w:ind w:left="1800"/>
      </w:pPr>
      <w:r>
        <w:t>Profile manipulation for ACIDs (INSERT)</w:t>
      </w:r>
    </w:p>
    <w:p w:rsidR="00A84FF9" w:rsidRDefault="0021245A">
      <w:pPr>
        <w:pStyle w:val="NormalIndentdt"/>
        <w:numPr>
          <w:ilvl w:val="0"/>
          <w:numId w:val="16"/>
        </w:numPr>
        <w:tabs>
          <w:tab w:val="clear" w:pos="360"/>
          <w:tab w:val="num" w:pos="1800"/>
        </w:tabs>
        <w:ind w:left="1800"/>
      </w:pPr>
      <w:r>
        <w:t>List ACIDs from the database (L or LO or LS)</w:t>
      </w:r>
    </w:p>
    <w:p w:rsidR="00A84FF9" w:rsidRDefault="0021245A">
      <w:pPr>
        <w:pStyle w:val="NormalIndentdt"/>
        <w:numPr>
          <w:ilvl w:val="0"/>
          <w:numId w:val="16"/>
        </w:numPr>
        <w:tabs>
          <w:tab w:val="clear" w:pos="360"/>
          <w:tab w:val="num" w:pos="1800"/>
        </w:tabs>
        <w:ind w:left="1800"/>
      </w:pPr>
      <w:r>
        <w:t xml:space="preserve">Profile modification in full-screen mode (MODIFY) </w:t>
      </w:r>
    </w:p>
    <w:p w:rsidR="00A84FF9" w:rsidRDefault="0021245A">
      <w:pPr>
        <w:pStyle w:val="NormalIndentdt"/>
        <w:numPr>
          <w:ilvl w:val="0"/>
          <w:numId w:val="16"/>
        </w:numPr>
        <w:tabs>
          <w:tab w:val="clear" w:pos="360"/>
          <w:tab w:val="num" w:pos="1800"/>
        </w:tabs>
        <w:ind w:left="1800"/>
      </w:pPr>
      <w:r>
        <w:t xml:space="preserve">Profile replacement on a global scale (REPPROF) </w:t>
      </w:r>
    </w:p>
    <w:p w:rsidR="00A84FF9" w:rsidRDefault="0021245A">
      <w:pPr>
        <w:pStyle w:val="NormalIndentdt"/>
        <w:numPr>
          <w:ilvl w:val="0"/>
          <w:numId w:val="16"/>
        </w:numPr>
        <w:tabs>
          <w:tab w:val="clear" w:pos="360"/>
          <w:tab w:val="num" w:pos="1800"/>
        </w:tabs>
        <w:ind w:left="1800"/>
      </w:pPr>
      <w:r>
        <w:t>Issue INTERNAL SPI commands</w:t>
      </w:r>
    </w:p>
    <w:p w:rsidR="00A84FF9" w:rsidRDefault="0021245A">
      <w:pPr>
        <w:pStyle w:val="NormalIndentdt"/>
        <w:numPr>
          <w:ilvl w:val="0"/>
          <w:numId w:val="16"/>
        </w:numPr>
        <w:tabs>
          <w:tab w:val="clear" w:pos="360"/>
          <w:tab w:val="num" w:pos="1800"/>
        </w:tabs>
        <w:ind w:left="1800"/>
      </w:pPr>
      <w:r>
        <w:t xml:space="preserve">Reload all variables (REINIT) </w:t>
      </w:r>
    </w:p>
    <w:p w:rsidR="00A84FF9" w:rsidRDefault="0021245A">
      <w:pPr>
        <w:pStyle w:val="NormalIndentdt"/>
        <w:numPr>
          <w:ilvl w:val="0"/>
          <w:numId w:val="16"/>
        </w:numPr>
        <w:tabs>
          <w:tab w:val="clear" w:pos="360"/>
          <w:tab w:val="num" w:pos="1800"/>
        </w:tabs>
        <w:ind w:left="1800"/>
      </w:pPr>
      <w:r>
        <w:t>Create and view the debug log (WRITEDEBUG)</w:t>
      </w:r>
    </w:p>
    <w:p w:rsidR="00A84FF9" w:rsidRDefault="0021245A">
      <w:pPr>
        <w:pStyle w:val="NormalIndentdt"/>
        <w:numPr>
          <w:ilvl w:val="0"/>
          <w:numId w:val="16"/>
        </w:numPr>
        <w:tabs>
          <w:tab w:val="clear" w:pos="360"/>
          <w:tab w:val="num" w:pos="1800"/>
        </w:tabs>
        <w:ind w:left="1800"/>
      </w:pPr>
      <w:r>
        <w:t xml:space="preserve">View, or temporarily update, the most commonly used variables (STATUS) </w:t>
      </w:r>
    </w:p>
    <w:p w:rsidR="00A84FF9" w:rsidRDefault="0021245A">
      <w:pPr>
        <w:pStyle w:val="NormalIndentdt"/>
        <w:numPr>
          <w:ilvl w:val="0"/>
          <w:numId w:val="16"/>
        </w:numPr>
        <w:tabs>
          <w:tab w:val="clear" w:pos="360"/>
          <w:tab w:val="num" w:pos="1800"/>
        </w:tabs>
        <w:ind w:left="1800"/>
      </w:pPr>
      <w:r>
        <w:t xml:space="preserve">Load a new, </w:t>
      </w:r>
      <w:proofErr w:type="spellStart"/>
      <w:r>
        <w:t>flatfile</w:t>
      </w:r>
      <w:proofErr w:type="spellEnd"/>
      <w:r>
        <w:t xml:space="preserve"> command table  (COMMANDLOAD)</w:t>
      </w:r>
    </w:p>
    <w:p w:rsidR="00A84FF9" w:rsidRDefault="0021245A">
      <w:pPr>
        <w:pStyle w:val="NormalIndentdt"/>
        <w:numPr>
          <w:ilvl w:val="0"/>
          <w:numId w:val="16"/>
        </w:numPr>
        <w:tabs>
          <w:tab w:val="clear" w:pos="360"/>
          <w:tab w:val="num" w:pos="1800"/>
        </w:tabs>
        <w:ind w:left="1800"/>
      </w:pPr>
      <w:r>
        <w:t xml:space="preserve">Load a new, </w:t>
      </w:r>
      <w:proofErr w:type="spellStart"/>
      <w:r>
        <w:t>flatfile</w:t>
      </w:r>
      <w:proofErr w:type="spellEnd"/>
      <w:r>
        <w:t xml:space="preserve"> screen definition (SCREENLOAD) </w:t>
      </w:r>
    </w:p>
    <w:p w:rsidR="00A84FF9" w:rsidRDefault="0021245A">
      <w:pPr>
        <w:pStyle w:val="NormalIndentdt"/>
        <w:numPr>
          <w:ilvl w:val="0"/>
          <w:numId w:val="16"/>
        </w:numPr>
        <w:tabs>
          <w:tab w:val="clear" w:pos="360"/>
          <w:tab w:val="num" w:pos="1800"/>
        </w:tabs>
        <w:ind w:left="1800"/>
      </w:pPr>
      <w:r>
        <w:t>Control the interactive mode (BATCH , ONLINE and SUB)</w:t>
      </w:r>
    </w:p>
    <w:p w:rsidR="00A84FF9" w:rsidRDefault="0021245A">
      <w:pPr>
        <w:pStyle w:val="Heading2"/>
      </w:pPr>
      <w:r>
        <w:br w:type="page"/>
      </w:r>
      <w:r>
        <w:lastRenderedPageBreak/>
        <w:t>ADD</w:t>
      </w:r>
      <w:r w:rsidR="00A84FF9">
        <w:fldChar w:fldCharType="begin"/>
      </w:r>
      <w:r>
        <w:instrText xml:space="preserve"> tc "ADD" \L 3 </w:instrText>
      </w:r>
      <w:r w:rsidR="00A84FF9">
        <w:fldChar w:fldCharType="end"/>
      </w:r>
    </w:p>
    <w:p w:rsidR="00A84FF9" w:rsidRDefault="0021245A">
      <w:pPr>
        <w:spacing w:line="240" w:lineRule="exact"/>
      </w:pPr>
      <w:r>
        <w:t xml:space="preserve">Data needed in OPTION     :  ADD </w:t>
      </w:r>
    </w:p>
    <w:p w:rsidR="00A84FF9" w:rsidRDefault="0021245A">
      <w:pPr>
        <w:spacing w:line="240" w:lineRule="exact"/>
      </w:pPr>
      <w:r>
        <w:t>Data needed in ACID          : The ACID to be created.</w:t>
      </w:r>
    </w:p>
    <w:p w:rsidR="00A84FF9" w:rsidRDefault="0021245A">
      <w:r>
        <w:t>Data needed in DATA         : None.</w:t>
      </w:r>
    </w:p>
    <w:p w:rsidR="00A84FF9" w:rsidRDefault="0021245A">
      <w:r>
        <w:t>Data needed in DATA2       : None.</w:t>
      </w:r>
    </w:p>
    <w:p w:rsidR="00A84FF9" w:rsidRDefault="0021245A">
      <w:r>
        <w:t xml:space="preserve">Function                               : Adds the specified ACID to the security database. In batch mode this command utilizes the DS5 JCL stream for its output. </w:t>
      </w:r>
    </w:p>
    <w:p w:rsidR="00A84FF9" w:rsidRDefault="0021245A">
      <w:r>
        <w:t>For example, to add the ACID test ID you would enter the following, and press Enter:</w:t>
      </w:r>
      <w:r>
        <w:br/>
      </w:r>
    </w:p>
    <w:p w:rsidR="00A84FF9" w:rsidRDefault="0021245A">
      <w:pPr>
        <w:pStyle w:val="screen"/>
      </w:pPr>
      <w:r>
        <w:t>---MODE</w:t>
      </w:r>
      <w:proofErr w:type="gramStart"/>
      <w:r>
        <w:t>:ONLINE</w:t>
      </w:r>
      <w:proofErr w:type="gramEnd"/>
      <w:r>
        <w:t xml:space="preserve"> - ---- </w:t>
      </w:r>
      <w:proofErr w:type="spellStart"/>
      <w:r>
        <w:t>xxxx</w:t>
      </w:r>
      <w:proofErr w:type="spellEnd"/>
      <w:r>
        <w:t xml:space="preserve">    SECURITY PANEL -----YOURID ------12:55-----</w:t>
      </w:r>
    </w:p>
    <w:p w:rsidR="00A84FF9" w:rsidRDefault="0021245A">
      <w:pPr>
        <w:pStyle w:val="screen"/>
      </w:pPr>
      <w:r>
        <w:t xml:space="preserve">                                    </w:t>
      </w:r>
    </w:p>
    <w:p w:rsidR="00A84FF9" w:rsidRDefault="0021245A">
      <w:pPr>
        <w:pStyle w:val="screen"/>
      </w:pPr>
      <w:proofErr w:type="gramStart"/>
      <w:r>
        <w:t>OPTION  =</w:t>
      </w:r>
      <w:proofErr w:type="gramEnd"/>
      <w:r>
        <w:t xml:space="preserve">==&gt;  ADD                                                             </w:t>
      </w:r>
    </w:p>
    <w:p w:rsidR="00A84FF9" w:rsidRDefault="0021245A">
      <w:pPr>
        <w:pStyle w:val="screen"/>
      </w:pPr>
      <w:r>
        <w:t xml:space="preserve">ACID    ===&gt; TESTID                                                        </w:t>
      </w:r>
    </w:p>
    <w:p w:rsidR="00A84FF9" w:rsidRDefault="0021245A">
      <w:pPr>
        <w:pStyle w:val="screen"/>
      </w:pPr>
      <w:r>
        <w:t xml:space="preserve">DATA    ===&gt;                                                                </w:t>
      </w:r>
    </w:p>
    <w:p w:rsidR="00A84FF9" w:rsidRDefault="0021245A">
      <w:pPr>
        <w:pStyle w:val="screen"/>
      </w:pPr>
      <w:r>
        <w:t xml:space="preserve">DATA2   ===&gt;                                                                 </w:t>
      </w:r>
    </w:p>
    <w:p w:rsidR="00A84FF9" w:rsidRDefault="0021245A">
      <w:r>
        <w:t xml:space="preserve">Next, the following panel is displayed.  Use this panel to fill in the name and department of the ACID to be created, </w:t>
      </w:r>
      <w:proofErr w:type="gramStart"/>
      <w:r>
        <w:t>then</w:t>
      </w:r>
      <w:proofErr w:type="gramEnd"/>
      <w:r>
        <w:t xml:space="preserve"> press Enter:</w:t>
      </w:r>
    </w:p>
    <w:p w:rsidR="00A84FF9" w:rsidRDefault="0021245A">
      <w:pPr>
        <w:pStyle w:val="screen"/>
      </w:pPr>
      <w:r>
        <w:t>---------------- TESTID ADD INFO PANEL   ------------------------</w:t>
      </w:r>
    </w:p>
    <w:p w:rsidR="00A84FF9" w:rsidRDefault="0021245A">
      <w:pPr>
        <w:pStyle w:val="screen"/>
      </w:pPr>
      <w:r>
        <w:t xml:space="preserve">                                                                 </w:t>
      </w:r>
    </w:p>
    <w:p w:rsidR="00A84FF9" w:rsidRDefault="0021245A">
      <w:pPr>
        <w:pStyle w:val="screen"/>
      </w:pPr>
      <w:r>
        <w:t xml:space="preserve">OPTION ===&gt;                                                      </w:t>
      </w:r>
    </w:p>
    <w:p w:rsidR="00A84FF9" w:rsidRDefault="0021245A">
      <w:pPr>
        <w:pStyle w:val="screen"/>
      </w:pPr>
      <w:r>
        <w:t xml:space="preserve">Name   ===&gt; George                       Dept ===&gt; TEDEPT        </w:t>
      </w:r>
    </w:p>
    <w:p w:rsidR="00A84FF9" w:rsidRDefault="0021245A">
      <w:pPr>
        <w:pStyle w:val="screen"/>
      </w:pPr>
      <w:r>
        <w:t xml:space="preserve">                                                                 </w:t>
      </w:r>
    </w:p>
    <w:p w:rsidR="00A84FF9" w:rsidRDefault="0021245A">
      <w:pPr>
        <w:pStyle w:val="screen"/>
      </w:pPr>
      <w:r>
        <w:t xml:space="preserve">Standard user attributes will appear below. </w:t>
      </w:r>
      <w:proofErr w:type="gramStart"/>
      <w:r>
        <w:t>for</w:t>
      </w:r>
      <w:proofErr w:type="gramEnd"/>
      <w:r>
        <w:t xml:space="preserve"> ===&gt;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Enter </w:t>
      </w:r>
      <w:proofErr w:type="gramStart"/>
      <w:r>
        <w:t>END ,</w:t>
      </w:r>
      <w:proofErr w:type="gramEnd"/>
      <w:r>
        <w:t xml:space="preserve">  X  or  PF 3  to return to main menu</w:t>
      </w:r>
    </w:p>
    <w:p w:rsidR="00A84FF9" w:rsidRDefault="00A84FF9">
      <w:pPr>
        <w:pStyle w:val="screen"/>
      </w:pPr>
    </w:p>
    <w:p w:rsidR="00A84FF9" w:rsidRDefault="0021245A">
      <w:r>
        <w:br w:type="page"/>
      </w:r>
      <w:r>
        <w:lastRenderedPageBreak/>
        <w:t>Upon hitting Enter the defaults dataset is searched for a member matching the department of the created ID and a command stream is created for the ID, as shown below:</w:t>
      </w:r>
    </w:p>
    <w:p w:rsidR="00A84FF9" w:rsidRDefault="0021245A">
      <w:pPr>
        <w:pStyle w:val="screen"/>
      </w:pPr>
      <w:r>
        <w:t xml:space="preserve">---------------- TESTID ADD INFO PANEL   ------------------------ </w:t>
      </w:r>
    </w:p>
    <w:p w:rsidR="00A84FF9" w:rsidRDefault="0021245A">
      <w:pPr>
        <w:pStyle w:val="screen"/>
      </w:pPr>
      <w:r>
        <w:t xml:space="preserve"> CHANGE DEFAULT COMMAND STREAM IF NEEDED AND HIT ENTER.           </w:t>
      </w:r>
    </w:p>
    <w:p w:rsidR="00A84FF9" w:rsidRDefault="0021245A">
      <w:pPr>
        <w:pStyle w:val="screen"/>
      </w:pPr>
      <w:r>
        <w:t xml:space="preserve">OPTION ===&gt;                                                       </w:t>
      </w:r>
    </w:p>
    <w:p w:rsidR="00A84FF9" w:rsidRDefault="0021245A">
      <w:pPr>
        <w:pStyle w:val="screen"/>
      </w:pPr>
      <w:r>
        <w:t xml:space="preserve">Name  </w:t>
      </w:r>
      <w:r w:rsidR="00E2263A">
        <w:t xml:space="preserve"> </w:t>
      </w:r>
      <w:r>
        <w:t xml:space="preserve">===&gt; </w:t>
      </w:r>
      <w:proofErr w:type="spellStart"/>
      <w:proofErr w:type="gramStart"/>
      <w:r>
        <w:t>george</w:t>
      </w:r>
      <w:proofErr w:type="spellEnd"/>
      <w:proofErr w:type="gramEnd"/>
      <w:r>
        <w:t xml:space="preserve">                 Dept ===&gt; g1dept               </w:t>
      </w:r>
    </w:p>
    <w:p w:rsidR="00A84FF9" w:rsidRDefault="0021245A">
      <w:pPr>
        <w:pStyle w:val="screen"/>
      </w:pPr>
      <w:r>
        <w:t xml:space="preserve">                                                                  </w:t>
      </w:r>
    </w:p>
    <w:p w:rsidR="00A84FF9" w:rsidRDefault="0021245A">
      <w:pPr>
        <w:pStyle w:val="screen"/>
      </w:pPr>
      <w:r>
        <w:t xml:space="preserve">Standard user attributes will appear below. </w:t>
      </w:r>
      <w:proofErr w:type="gramStart"/>
      <w:r>
        <w:t>for</w:t>
      </w:r>
      <w:proofErr w:type="gramEnd"/>
      <w:r>
        <w:t xml:space="preserve"> ===&gt; g1dept       </w:t>
      </w:r>
    </w:p>
    <w:p w:rsidR="00A84FF9" w:rsidRDefault="0021245A">
      <w:pPr>
        <w:pStyle w:val="screen"/>
      </w:pPr>
      <w:r>
        <w:t xml:space="preserve">===&gt; </w:t>
      </w:r>
      <w:proofErr w:type="gramStart"/>
      <w:r>
        <w:t>NAME(</w:t>
      </w:r>
      <w:proofErr w:type="gramEnd"/>
      <w:r>
        <w:t>'</w:t>
      </w:r>
      <w:proofErr w:type="spellStart"/>
      <w:r>
        <w:t>george</w:t>
      </w:r>
      <w:proofErr w:type="spellEnd"/>
      <w:r>
        <w:t xml:space="preserve">')  DEPT(G1DEPT) TYPE(USER) PROF(MVSTECH)        </w:t>
      </w:r>
    </w:p>
    <w:p w:rsidR="00A84FF9" w:rsidRDefault="0021245A">
      <w:pPr>
        <w:pStyle w:val="screen"/>
      </w:pPr>
      <w:r>
        <w:t xml:space="preserve">===&gt; TSS </w:t>
      </w:r>
      <w:proofErr w:type="gramStart"/>
      <w:r>
        <w:t>PER(</w:t>
      </w:r>
      <w:proofErr w:type="gramEnd"/>
      <w:r>
        <w:t xml:space="preserve"> TESTID ) DSN(TSS.JOBCLASS.Y) ACCESS(ALL)            </w:t>
      </w:r>
    </w:p>
    <w:p w:rsidR="00A84FF9" w:rsidRDefault="0021245A">
      <w:pPr>
        <w:pStyle w:val="screen"/>
      </w:pPr>
      <w:r>
        <w:t xml:space="preserve">===&gt; TSS </w:t>
      </w:r>
      <w:proofErr w:type="gramStart"/>
      <w:r>
        <w:t>PER(</w:t>
      </w:r>
      <w:proofErr w:type="gramEnd"/>
      <w:r>
        <w:t xml:space="preserve"> TESTID ) TSOACCT(98000)                             </w:t>
      </w:r>
    </w:p>
    <w:p w:rsidR="00A84FF9" w:rsidRDefault="0021245A">
      <w:pPr>
        <w:pStyle w:val="screen"/>
      </w:pPr>
      <w:r>
        <w:t xml:space="preserve">===&gt; TSS </w:t>
      </w:r>
      <w:proofErr w:type="gramStart"/>
      <w:r>
        <w:t>PER(</w:t>
      </w:r>
      <w:proofErr w:type="gramEnd"/>
      <w:r>
        <w:t xml:space="preserve"> TESTID ) TSOPROC(STEPLIB)                           </w:t>
      </w:r>
    </w:p>
    <w:p w:rsidR="00A84FF9" w:rsidRDefault="0021245A">
      <w:pPr>
        <w:pStyle w:val="screen"/>
      </w:pPr>
      <w:r>
        <w:t xml:space="preserve">===&gt; TSS </w:t>
      </w:r>
      <w:proofErr w:type="gramStart"/>
      <w:r>
        <w:t>PER(</w:t>
      </w:r>
      <w:proofErr w:type="gramEnd"/>
      <w:r>
        <w:t xml:space="preserve"> TESTID ) TSOPROC(SPFLOGON)                          </w:t>
      </w:r>
    </w:p>
    <w:p w:rsidR="00A84FF9" w:rsidRDefault="0021245A">
      <w:pPr>
        <w:pStyle w:val="screen"/>
      </w:pPr>
      <w:r>
        <w:t xml:space="preserve">===&gt; TSS </w:t>
      </w:r>
      <w:proofErr w:type="gramStart"/>
      <w:r>
        <w:t>add(</w:t>
      </w:r>
      <w:proofErr w:type="gramEnd"/>
      <w:r>
        <w:t xml:space="preserve"> TESTID ) home('/u/users/</w:t>
      </w:r>
      <w:proofErr w:type="spellStart"/>
      <w:r>
        <w:t>testid</w:t>
      </w:r>
      <w:proofErr w:type="spellEnd"/>
      <w:r>
        <w:t xml:space="preserve">')                    </w:t>
      </w:r>
    </w:p>
    <w:p w:rsidR="00A84FF9" w:rsidRDefault="0021245A">
      <w:pPr>
        <w:pStyle w:val="screen"/>
      </w:pPr>
      <w:r>
        <w:t xml:space="preserve">===&gt; TSS </w:t>
      </w:r>
      <w:proofErr w:type="gramStart"/>
      <w:r>
        <w:t>add(</w:t>
      </w:r>
      <w:proofErr w:type="gramEnd"/>
      <w:r>
        <w:t xml:space="preserve"> TESTID ) group(</w:t>
      </w:r>
      <w:proofErr w:type="spellStart"/>
      <w:r>
        <w:t>mvsgrp</w:t>
      </w:r>
      <w:proofErr w:type="spellEnd"/>
      <w:r>
        <w:t xml:space="preserve">)                              </w:t>
      </w:r>
    </w:p>
    <w:p w:rsidR="00A84FF9" w:rsidRDefault="0021245A">
      <w:pPr>
        <w:pStyle w:val="screen"/>
      </w:pPr>
      <w:r>
        <w:t xml:space="preserve">===&gt; TSS </w:t>
      </w:r>
      <w:proofErr w:type="gramStart"/>
      <w:r>
        <w:t>add(</w:t>
      </w:r>
      <w:proofErr w:type="gramEnd"/>
      <w:r>
        <w:t xml:space="preserve"> TESTID ) </w:t>
      </w:r>
      <w:proofErr w:type="spellStart"/>
      <w:r>
        <w:t>uid</w:t>
      </w:r>
      <w:proofErr w:type="spellEnd"/>
      <w:r>
        <w:t xml:space="preserve">(0)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===&gt;                                                              </w:t>
      </w:r>
    </w:p>
    <w:p w:rsidR="00A84FF9" w:rsidRDefault="0021245A">
      <w:pPr>
        <w:pStyle w:val="screen"/>
      </w:pPr>
      <w:r>
        <w:t xml:space="preserve">Enter </w:t>
      </w:r>
      <w:proofErr w:type="gramStart"/>
      <w:r>
        <w:t>END ,</w:t>
      </w:r>
      <w:proofErr w:type="gramEnd"/>
      <w:r>
        <w:t xml:space="preserve">  X  or  PF 3  to return to main menu</w:t>
      </w:r>
    </w:p>
    <w:p w:rsidR="00A84FF9" w:rsidRDefault="0021245A">
      <w:r>
        <w:t>In online mode hitting Enter at this point causes the ID to be created. In batch mode it updates the DS5 JCL stream with the above command stream.</w:t>
      </w:r>
    </w:p>
    <w:p w:rsidR="00A84FF9" w:rsidRDefault="0021245A">
      <w:pPr>
        <w:pStyle w:val="Heading3"/>
      </w:pPr>
      <w:r>
        <w:t>Defaults Member for Command Stream</w:t>
      </w:r>
      <w:r w:rsidR="00A84FF9">
        <w:fldChar w:fldCharType="begin"/>
      </w:r>
      <w:r>
        <w:instrText xml:space="preserve"> tc "Defaults Member for Command Stream" \L 4 </w:instrText>
      </w:r>
      <w:r w:rsidR="00A84FF9">
        <w:fldChar w:fldCharType="end"/>
      </w:r>
    </w:p>
    <w:p w:rsidR="00A84FF9" w:rsidRDefault="0021245A">
      <w:r>
        <w:t xml:space="preserve">The defaults member that was used to create this command stream looks like </w:t>
      </w:r>
      <w:proofErr w:type="gramStart"/>
      <w:r>
        <w:t>this :</w:t>
      </w:r>
      <w:proofErr w:type="gramEnd"/>
    </w:p>
    <w:p w:rsidR="00A84FF9" w:rsidRDefault="00A84FF9"/>
    <w:p w:rsidR="00A84FF9" w:rsidRDefault="0021245A">
      <w:pPr>
        <w:pStyle w:val="code"/>
      </w:pPr>
      <w:proofErr w:type="gramStart"/>
      <w:r>
        <w:t>DEPT(</w:t>
      </w:r>
      <w:proofErr w:type="gramEnd"/>
      <w:r>
        <w:t xml:space="preserve">G1DEPT) TYPE(USER) PROF(MVSTECH)                 </w:t>
      </w:r>
    </w:p>
    <w:p w:rsidR="00A84FF9" w:rsidRDefault="0021245A">
      <w:pPr>
        <w:pStyle w:val="code"/>
      </w:pPr>
      <w:r>
        <w:t xml:space="preserve">TSS </w:t>
      </w:r>
      <w:proofErr w:type="gramStart"/>
      <w:r>
        <w:t>PER(</w:t>
      </w:r>
      <w:proofErr w:type="gramEnd"/>
      <w:r>
        <w:t xml:space="preserve"> $$ ) DSN(TSS.JOBCLASS.Y) ACCESS(ALL)         </w:t>
      </w:r>
    </w:p>
    <w:p w:rsidR="00A84FF9" w:rsidRDefault="0021245A">
      <w:pPr>
        <w:pStyle w:val="code"/>
      </w:pPr>
      <w:r>
        <w:t xml:space="preserve">TSS </w:t>
      </w:r>
      <w:proofErr w:type="gramStart"/>
      <w:r>
        <w:t>PER(</w:t>
      </w:r>
      <w:proofErr w:type="gramEnd"/>
      <w:r>
        <w:t xml:space="preserve"> $$ ) TSOACCT(98000)                          </w:t>
      </w:r>
    </w:p>
    <w:p w:rsidR="00A84FF9" w:rsidRDefault="0021245A">
      <w:pPr>
        <w:pStyle w:val="code"/>
      </w:pPr>
      <w:r>
        <w:t xml:space="preserve">TSS </w:t>
      </w:r>
      <w:proofErr w:type="gramStart"/>
      <w:r>
        <w:t>PER(</w:t>
      </w:r>
      <w:proofErr w:type="gramEnd"/>
      <w:r>
        <w:t xml:space="preserve"> $$ ) TSOPROC(STEPLIB)                        </w:t>
      </w:r>
    </w:p>
    <w:p w:rsidR="00A84FF9" w:rsidRDefault="0021245A">
      <w:pPr>
        <w:pStyle w:val="code"/>
      </w:pPr>
      <w:r>
        <w:t xml:space="preserve">TSS </w:t>
      </w:r>
      <w:proofErr w:type="gramStart"/>
      <w:r>
        <w:t>PER(</w:t>
      </w:r>
      <w:proofErr w:type="gramEnd"/>
      <w:r>
        <w:t xml:space="preserve"> $$ ) TSOPROC(SPFLOGON)                       </w:t>
      </w:r>
    </w:p>
    <w:p w:rsidR="00A84FF9" w:rsidRDefault="0021245A">
      <w:pPr>
        <w:pStyle w:val="code"/>
      </w:pPr>
      <w:r>
        <w:t xml:space="preserve">TSS </w:t>
      </w:r>
      <w:proofErr w:type="gramStart"/>
      <w:r>
        <w:t>add(</w:t>
      </w:r>
      <w:proofErr w:type="gramEnd"/>
      <w:r>
        <w:t xml:space="preserve"> $$ ) home('/u/users/$$')                     </w:t>
      </w:r>
    </w:p>
    <w:p w:rsidR="00A84FF9" w:rsidRDefault="0021245A">
      <w:pPr>
        <w:pStyle w:val="code"/>
      </w:pPr>
      <w:r>
        <w:t xml:space="preserve">TSS </w:t>
      </w:r>
      <w:proofErr w:type="gramStart"/>
      <w:r>
        <w:t>add(</w:t>
      </w:r>
      <w:proofErr w:type="gramEnd"/>
      <w:r>
        <w:t xml:space="preserve"> $$ ) group(</w:t>
      </w:r>
      <w:proofErr w:type="spellStart"/>
      <w:r>
        <w:t>mvsgrp</w:t>
      </w:r>
      <w:proofErr w:type="spellEnd"/>
      <w:r>
        <w:t xml:space="preserve">)                           </w:t>
      </w:r>
    </w:p>
    <w:p w:rsidR="00A84FF9" w:rsidRDefault="0021245A">
      <w:pPr>
        <w:pStyle w:val="code"/>
      </w:pPr>
      <w:r>
        <w:t xml:space="preserve">TSS </w:t>
      </w:r>
      <w:proofErr w:type="gramStart"/>
      <w:r>
        <w:t>add(</w:t>
      </w:r>
      <w:proofErr w:type="gramEnd"/>
      <w:r>
        <w:t xml:space="preserve"> $$ ) </w:t>
      </w:r>
      <w:proofErr w:type="spellStart"/>
      <w:r>
        <w:t>uid</w:t>
      </w:r>
      <w:proofErr w:type="spellEnd"/>
      <w:r>
        <w:t>(0)</w:t>
      </w:r>
    </w:p>
    <w:p w:rsidR="00A84FF9" w:rsidRDefault="00A84FF9">
      <w:pPr>
        <w:pStyle w:val="code"/>
      </w:pPr>
    </w:p>
    <w:p w:rsidR="00A84FF9" w:rsidRDefault="0021245A">
      <w:r>
        <w:t>The $$ values above get substituted with the ACID at creation time.</w:t>
      </w:r>
    </w:p>
    <w:p w:rsidR="00A84FF9" w:rsidRDefault="00A84FF9">
      <w:pPr>
        <w:pStyle w:val="code"/>
      </w:pPr>
    </w:p>
    <w:p w:rsidR="00A84FF9" w:rsidRDefault="0021245A">
      <w:pPr>
        <w:pStyle w:val="Heading2"/>
      </w:pPr>
      <w:r>
        <w:br w:type="page"/>
      </w:r>
      <w:r>
        <w:lastRenderedPageBreak/>
        <w:t>BACKUP</w:t>
      </w:r>
      <w:r w:rsidR="00A84FF9">
        <w:fldChar w:fldCharType="begin"/>
      </w:r>
      <w:r>
        <w:instrText xml:space="preserve"> tc "BACKUP" \L 3 </w:instrText>
      </w:r>
      <w:r w:rsidR="00A84FF9">
        <w:fldChar w:fldCharType="end"/>
      </w:r>
    </w:p>
    <w:p w:rsidR="00A84FF9" w:rsidRDefault="00A84FF9"/>
    <w:p w:rsidR="00A84FF9" w:rsidRDefault="0021245A">
      <w:pPr>
        <w:spacing w:line="240" w:lineRule="exact"/>
      </w:pPr>
      <w:r>
        <w:t xml:space="preserve">Data needed in OPTION     :  BACKUP </w:t>
      </w:r>
    </w:p>
    <w:p w:rsidR="00A84FF9" w:rsidRDefault="0021245A">
      <w:pPr>
        <w:spacing w:line="240" w:lineRule="exact"/>
      </w:pPr>
      <w:r>
        <w:t>Data needed in ACID          : The ACID to be backed up.</w:t>
      </w:r>
    </w:p>
    <w:p w:rsidR="00A84FF9" w:rsidRDefault="0021245A">
      <w:r>
        <w:t>Data needed in DATA         : None.</w:t>
      </w:r>
    </w:p>
    <w:p w:rsidR="00A84FF9" w:rsidRDefault="0021245A">
      <w:r>
        <w:t>Data needed in DATA2       : None.</w:t>
      </w:r>
    </w:p>
    <w:p w:rsidR="00A84FF9" w:rsidRDefault="0021245A">
      <w:r>
        <w:t xml:space="preserve">Function                               :  This command lists the ACID to the partitioned dataset named in variable DSBACK. </w:t>
      </w:r>
    </w:p>
    <w:p w:rsidR="00A84FF9" w:rsidRDefault="00A84FF9"/>
    <w:p w:rsidR="00A84FF9" w:rsidRDefault="0021245A">
      <w:pPr>
        <w:pStyle w:val="Heading2"/>
      </w:pPr>
      <w:r>
        <w:br w:type="page"/>
      </w:r>
      <w:r>
        <w:lastRenderedPageBreak/>
        <w:t>BATCH</w:t>
      </w:r>
      <w:r w:rsidR="00A84FF9">
        <w:fldChar w:fldCharType="begin"/>
      </w:r>
      <w:r>
        <w:instrText>XE "BATCH mode"</w:instrText>
      </w:r>
      <w:r w:rsidR="00A84FF9">
        <w:fldChar w:fldCharType="end"/>
      </w:r>
      <w:r w:rsidR="00A84FF9">
        <w:fldChar w:fldCharType="begin"/>
      </w:r>
      <w:r>
        <w:instrText>XE "MODE, batch"</w:instrText>
      </w:r>
      <w:r w:rsidR="00A84FF9">
        <w:fldChar w:fldCharType="end"/>
      </w:r>
      <w:r w:rsidR="00A84FF9">
        <w:fldChar w:fldCharType="begin"/>
      </w:r>
      <w:r>
        <w:instrText xml:space="preserve"> tc "BATCH" \L 3 </w:instrText>
      </w:r>
      <w:r w:rsidR="00A84FF9">
        <w:fldChar w:fldCharType="end"/>
      </w:r>
    </w:p>
    <w:p w:rsidR="00A84FF9" w:rsidRDefault="00A84FF9">
      <w:pPr>
        <w:spacing w:line="240" w:lineRule="exact"/>
      </w:pPr>
    </w:p>
    <w:p w:rsidR="00A84FF9" w:rsidRDefault="0021245A">
      <w:pPr>
        <w:spacing w:line="240" w:lineRule="exact"/>
      </w:pPr>
      <w:r>
        <w:t>Data needed in OPTION     :  BATCH</w:t>
      </w:r>
    </w:p>
    <w:p w:rsidR="00A84FF9" w:rsidRDefault="0021245A">
      <w:pPr>
        <w:spacing w:line="240" w:lineRule="exact"/>
      </w:pPr>
      <w:r>
        <w:t>Data needed in ACID           : None.</w:t>
      </w:r>
    </w:p>
    <w:p w:rsidR="00A84FF9" w:rsidRDefault="0021245A">
      <w:pPr>
        <w:spacing w:line="240" w:lineRule="exact"/>
      </w:pPr>
      <w:r>
        <w:t>Data needed in DATA          : None. This command does not use this field.</w:t>
      </w:r>
    </w:p>
    <w:p w:rsidR="00A84FF9" w:rsidRDefault="0021245A">
      <w:pPr>
        <w:spacing w:line="240" w:lineRule="exact"/>
      </w:pPr>
      <w:r>
        <w:t xml:space="preserve">Data needed in DATA2        : None. This command does not use this field.        </w:t>
      </w:r>
    </w:p>
    <w:p w:rsidR="00A84FF9" w:rsidRDefault="0021245A">
      <w:pPr>
        <w:spacing w:line="240" w:lineRule="exact"/>
      </w:pPr>
      <w:r>
        <w:t xml:space="preserve">Function                                : This command changes the processing mode to batch. In batch mode all commands that are issued that would cause changes to the TOP SECRET security file are deferred, and their equivalent is written to a batch </w:t>
      </w:r>
      <w:proofErr w:type="spellStart"/>
      <w:r>
        <w:t>jobstream</w:t>
      </w:r>
      <w:proofErr w:type="spellEnd"/>
      <w:r>
        <w:t xml:space="preserve">. This </w:t>
      </w:r>
      <w:proofErr w:type="spellStart"/>
      <w:r>
        <w:t>jobstream</w:t>
      </w:r>
      <w:proofErr w:type="spellEnd"/>
      <w:r>
        <w:t xml:space="preserve"> is contained in the DSN pointed to by the DS5 variable. Note that this </w:t>
      </w:r>
      <w:proofErr w:type="spellStart"/>
      <w:r>
        <w:t>jobstream</w:t>
      </w:r>
      <w:proofErr w:type="spellEnd"/>
      <w:r>
        <w:t xml:space="preserve"> can be submitted sight unseen with the SUB command from the panel, </w:t>
      </w:r>
      <w:proofErr w:type="gramStart"/>
      <w:r>
        <w:t>or  you</w:t>
      </w:r>
      <w:proofErr w:type="gramEnd"/>
      <w:r>
        <w:t xml:space="preserve"> may end batch mode with the ONLINE command and edit the JCL with the E5 command. Note that exiting and re-entering batch mode erases the output from your previous batch mode! </w:t>
      </w:r>
    </w:p>
    <w:p w:rsidR="00A84FF9" w:rsidRDefault="00A84FF9"/>
    <w:p w:rsidR="00A84FF9" w:rsidRDefault="0021245A">
      <w:pPr>
        <w:pStyle w:val="Heading2"/>
      </w:pPr>
      <w:r>
        <w:br w:type="page"/>
      </w:r>
      <w:r>
        <w:lastRenderedPageBreak/>
        <w:t xml:space="preserve">B1/B2/B3/B4/B5 </w:t>
      </w:r>
      <w:r w:rsidR="00A84FF9">
        <w:fldChar w:fldCharType="begin"/>
      </w:r>
      <w:r>
        <w:instrText xml:space="preserve"> tc "B1/B2/B3/B4/B5 " \L 3 </w:instrText>
      </w:r>
      <w:r w:rsidR="00A84FF9">
        <w:fldChar w:fldCharType="end"/>
      </w:r>
    </w:p>
    <w:p w:rsidR="00A84FF9" w:rsidRDefault="00A84FF9"/>
    <w:p w:rsidR="00A84FF9" w:rsidRDefault="0021245A">
      <w:pPr>
        <w:spacing w:line="240" w:lineRule="exact"/>
      </w:pPr>
      <w:r>
        <w:t xml:space="preserve">Data needed in OPTION     :  B1 or B2 or B3 or B4 or B5 </w:t>
      </w:r>
    </w:p>
    <w:p w:rsidR="00A84FF9" w:rsidRDefault="0021245A">
      <w:pPr>
        <w:spacing w:line="240" w:lineRule="exact"/>
      </w:pPr>
      <w:r>
        <w:t>Data needed in ACID          : None.</w:t>
      </w:r>
    </w:p>
    <w:p w:rsidR="00A84FF9" w:rsidRDefault="0021245A">
      <w:r>
        <w:t>Data needed in DATA         : None.</w:t>
      </w:r>
    </w:p>
    <w:p w:rsidR="00A84FF9" w:rsidRDefault="0021245A">
      <w:r>
        <w:t>Data needed in DATA2       : None.</w:t>
      </w:r>
    </w:p>
    <w:p w:rsidR="00A84FF9" w:rsidRDefault="0021245A">
      <w:r>
        <w:t xml:space="preserve">Function                               :  This command starts a browse session using one of the utility datasets, which are specified in variables DS1 - DS5. </w:t>
      </w:r>
    </w:p>
    <w:p w:rsidR="00A84FF9" w:rsidRDefault="00A84FF9"/>
    <w:p w:rsidR="00A84FF9" w:rsidRDefault="0021245A">
      <w:pPr>
        <w:pStyle w:val="Heading2"/>
      </w:pPr>
      <w:r>
        <w:br w:type="page"/>
      </w:r>
      <w:r>
        <w:lastRenderedPageBreak/>
        <w:t>COMMANDLOAD</w:t>
      </w:r>
      <w:r w:rsidR="00A84FF9">
        <w:fldChar w:fldCharType="begin"/>
      </w:r>
      <w:r>
        <w:instrText xml:space="preserve"> tc "COMMANDLOAD" \L 3 </w:instrText>
      </w:r>
      <w:r w:rsidR="00A84FF9">
        <w:fldChar w:fldCharType="end"/>
      </w:r>
    </w:p>
    <w:p w:rsidR="00A84FF9" w:rsidRDefault="00A84FF9">
      <w:pPr>
        <w:spacing w:line="240" w:lineRule="exact"/>
      </w:pPr>
    </w:p>
    <w:p w:rsidR="00A84FF9" w:rsidRDefault="0021245A">
      <w:pPr>
        <w:spacing w:line="240" w:lineRule="exact"/>
      </w:pPr>
      <w:r>
        <w:t>Data needed in OPTION     :  COMMANDLOAD</w:t>
      </w:r>
    </w:p>
    <w:p w:rsidR="00A84FF9" w:rsidRDefault="0021245A">
      <w:pPr>
        <w:spacing w:line="240" w:lineRule="exact"/>
      </w:pPr>
      <w:r>
        <w:t>Data needed in ACID           : The PDS member of flatfile that contains the command definition to load.</w:t>
      </w:r>
    </w:p>
    <w:p w:rsidR="00A84FF9" w:rsidRDefault="0021245A">
      <w:pPr>
        <w:spacing w:line="240" w:lineRule="exact"/>
      </w:pPr>
      <w:r>
        <w:t>Data needed in DATA          : None. This command does not use this field.</w:t>
      </w:r>
    </w:p>
    <w:p w:rsidR="00A84FF9" w:rsidRDefault="0021245A">
      <w:pPr>
        <w:spacing w:line="240" w:lineRule="exact"/>
      </w:pPr>
      <w:r>
        <w:t xml:space="preserve">Data needed in DATA2        : None. This command does not use this field.        </w:t>
      </w:r>
    </w:p>
    <w:p w:rsidR="00A84FF9" w:rsidRDefault="0021245A">
      <w:pPr>
        <w:spacing w:line="240" w:lineRule="exact"/>
      </w:pPr>
      <w:r>
        <w:t>Function                                : This command reloads the command definition from the file specified. Be aware this may drastically change how the system functions without changing the appearance of the screen. This command is normally used to test a command definition prior to utilizing it system wide. This command is only in effect for the duration of the current session, and can be undone with another COMMANDLOAD, a REINIT command or exiting and restarting the system.</w:t>
      </w:r>
    </w:p>
    <w:p w:rsidR="00A84FF9" w:rsidRDefault="0021245A">
      <w:pPr>
        <w:pStyle w:val="Heading2"/>
      </w:pPr>
      <w:r>
        <w:br w:type="page"/>
      </w:r>
      <w:r>
        <w:lastRenderedPageBreak/>
        <w:t>CMDO/CMDS</w:t>
      </w:r>
      <w:r w:rsidR="00A84FF9">
        <w:fldChar w:fldCharType="begin"/>
      </w:r>
      <w:r>
        <w:instrText xml:space="preserve"> tc "CMDO/CMDS" \L 3 </w:instrText>
      </w:r>
      <w:r w:rsidR="00A84FF9">
        <w:fldChar w:fldCharType="end"/>
      </w:r>
    </w:p>
    <w:p w:rsidR="00A84FF9" w:rsidRDefault="0021245A">
      <w:pPr>
        <w:spacing w:line="240" w:lineRule="exact"/>
      </w:pPr>
      <w:r>
        <w:t xml:space="preserve">Data needed in OPTION     : CMDO or CMDS </w:t>
      </w:r>
    </w:p>
    <w:p w:rsidR="00A84FF9" w:rsidRDefault="0021245A">
      <w:pPr>
        <w:spacing w:line="240" w:lineRule="exact"/>
      </w:pPr>
      <w:r>
        <w:t>Data needed in ACID          : The command text to be issued to TSO</w:t>
      </w:r>
    </w:p>
    <w:p w:rsidR="00A84FF9" w:rsidRDefault="0021245A">
      <w:r>
        <w:t>Data needed in DATA         : None.</w:t>
      </w:r>
    </w:p>
    <w:p w:rsidR="00A84FF9" w:rsidRDefault="0021245A">
      <w:r>
        <w:t>Data needed in DATA2       : None.</w:t>
      </w:r>
    </w:p>
    <w:p w:rsidR="00A84FF9" w:rsidRDefault="0021245A">
      <w:r>
        <w:t xml:space="preserve">Function                               :  These commands issue the specified command to TSO and trap the output. CMDS places the output in a temporary dataset which is then immediately browsed. CMDO places the output in the flatfile pointed to by the variable DS1.   </w:t>
      </w:r>
    </w:p>
    <w:p w:rsidR="00A84FF9" w:rsidRDefault="0021245A">
      <w:r>
        <w:t>Example:</w:t>
      </w:r>
    </w:p>
    <w:p w:rsidR="00A84FF9" w:rsidRDefault="00A84FF9">
      <w:pPr>
        <w:pStyle w:val="screen"/>
      </w:pPr>
    </w:p>
    <w:p w:rsidR="00A84FF9" w:rsidRDefault="0021245A">
      <w:pPr>
        <w:pStyle w:val="screen"/>
      </w:pPr>
      <w:proofErr w:type="gramStart"/>
      <w:r>
        <w:t>OPTION  =</w:t>
      </w:r>
      <w:proofErr w:type="gramEnd"/>
      <w:r>
        <w:t xml:space="preserve">==&gt;  CMDS         </w:t>
      </w:r>
    </w:p>
    <w:p w:rsidR="00A84FF9" w:rsidRDefault="0021245A">
      <w:pPr>
        <w:pStyle w:val="screen"/>
      </w:pPr>
      <w:r>
        <w:t xml:space="preserve">ACID    ===&gt; TSS </w:t>
      </w:r>
      <w:proofErr w:type="gramStart"/>
      <w:r>
        <w:t>LIST(</w:t>
      </w:r>
      <w:proofErr w:type="gramEnd"/>
      <w:r>
        <w:t xml:space="preserve">ACIDS) DEPT(NEWDEPT) DATA(ALL,PW)     </w:t>
      </w:r>
    </w:p>
    <w:p w:rsidR="00A84FF9" w:rsidRDefault="0021245A">
      <w:pPr>
        <w:pStyle w:val="screen"/>
      </w:pPr>
      <w:r>
        <w:t xml:space="preserve">DATA    ===&gt;           </w:t>
      </w:r>
    </w:p>
    <w:p w:rsidR="00A84FF9" w:rsidRDefault="0021245A">
      <w:pPr>
        <w:pStyle w:val="screen"/>
      </w:pPr>
      <w:r>
        <w:t xml:space="preserve">DATA2   ===&gt;           </w:t>
      </w:r>
    </w:p>
    <w:p w:rsidR="00A84FF9" w:rsidRDefault="00A84FF9">
      <w:pPr>
        <w:pStyle w:val="screen"/>
      </w:pPr>
    </w:p>
    <w:p w:rsidR="00A84FF9" w:rsidRDefault="0021245A">
      <w:r>
        <w:t xml:space="preserve">The above command would issue the TSS command and place the output from the command in DS1.  </w:t>
      </w:r>
    </w:p>
    <w:p w:rsidR="00A84FF9" w:rsidRDefault="0021245A">
      <w:pPr>
        <w:pStyle w:val="Heading2"/>
      </w:pPr>
      <w:r>
        <w:br w:type="page"/>
      </w:r>
      <w:r>
        <w:lastRenderedPageBreak/>
        <w:t>CONVERT</w:t>
      </w:r>
      <w:r w:rsidR="00A84FF9">
        <w:fldChar w:fldCharType="begin"/>
      </w:r>
      <w:r>
        <w:instrText xml:space="preserve"> tc "CONVERT" \L 3 </w:instrText>
      </w:r>
      <w:r w:rsidR="00A84FF9">
        <w:fldChar w:fldCharType="end"/>
      </w:r>
    </w:p>
    <w:p w:rsidR="00A84FF9" w:rsidRDefault="0021245A">
      <w:pPr>
        <w:spacing w:line="240" w:lineRule="exact"/>
      </w:pPr>
      <w:r>
        <w:t>Data needed in OPTION     : CONVERT</w:t>
      </w:r>
    </w:p>
    <w:p w:rsidR="00A84FF9" w:rsidRDefault="0021245A">
      <w:pPr>
        <w:spacing w:line="240" w:lineRule="exact"/>
      </w:pPr>
      <w:r>
        <w:t>Data needed in ACID          : The entire ACID or the literal "BYPASS".</w:t>
      </w:r>
    </w:p>
    <w:p w:rsidR="00A84FF9" w:rsidRDefault="0021245A">
      <w:pPr>
        <w:spacing w:line="240" w:lineRule="exact"/>
      </w:pPr>
      <w:r>
        <w:t>Data needed in DATA        : None. This command does not use this field.</w:t>
      </w:r>
    </w:p>
    <w:p w:rsidR="00A84FF9" w:rsidRDefault="0021245A">
      <w:pPr>
        <w:spacing w:line="240" w:lineRule="exact"/>
      </w:pPr>
      <w:r>
        <w:t xml:space="preserve">Data needed in DATA2      : None. This command does not use this field.        </w:t>
      </w:r>
    </w:p>
    <w:p w:rsidR="00A84FF9" w:rsidRDefault="0021245A">
      <w:pPr>
        <w:spacing w:line="240" w:lineRule="exact"/>
      </w:pPr>
      <w:r>
        <w:t xml:space="preserve">Function                              : This command creates a batch JCL stream that would, if submitted, recreate the ACID in the ACID field. The stream is created in work dataset #2. </w:t>
      </w:r>
    </w:p>
    <w:p w:rsidR="00A84FF9" w:rsidRDefault="0021245A">
      <w:pPr>
        <w:spacing w:line="240" w:lineRule="exact"/>
      </w:pPr>
      <w:r>
        <w:rPr>
          <w:b/>
        </w:rPr>
        <w:t>Note:</w:t>
      </w:r>
      <w:r>
        <w:t xml:space="preserve"> This output job must be manually submitted it is not subject to the panel "SUB" command. It is assumed that the administrator will change the stream. This command will also accept the parameter "BYPASS" in the ACID field, in which case it will convert the output in the dataset pointed to by variable DS1 </w:t>
      </w:r>
      <w:proofErr w:type="gramStart"/>
      <w:r>
        <w:t>( which</w:t>
      </w:r>
      <w:proofErr w:type="gramEnd"/>
      <w:r>
        <w:t xml:space="preserve"> should be a list of one or many TOP SECRET IDs) to a command stream to duplicate it. This command DOES support multiple IDs! </w:t>
      </w:r>
    </w:p>
    <w:p w:rsidR="00A84FF9" w:rsidRDefault="0021245A">
      <w:pPr>
        <w:spacing w:line="240" w:lineRule="exact"/>
      </w:pPr>
      <w:r>
        <w:t xml:space="preserve">So if this were done: </w:t>
      </w:r>
    </w:p>
    <w:p w:rsidR="00A84FF9" w:rsidRDefault="0021245A">
      <w:pPr>
        <w:pStyle w:val="screen"/>
      </w:pPr>
      <w:r>
        <w:t xml:space="preserve">                                                                              </w:t>
      </w:r>
    </w:p>
    <w:p w:rsidR="00A84FF9" w:rsidRDefault="0021245A">
      <w:pPr>
        <w:pStyle w:val="screen"/>
      </w:pPr>
      <w:r>
        <w:t xml:space="preserve"> OPTION    ===</w:t>
      </w:r>
      <w:proofErr w:type="gramStart"/>
      <w:r>
        <w:t xml:space="preserve">&gt; </w:t>
      </w:r>
      <w:r>
        <w:rPr>
          <w:u w:val="single"/>
        </w:rPr>
        <w:t xml:space="preserve"> CMDO</w:t>
      </w:r>
      <w:proofErr w:type="gramEnd"/>
      <w:r>
        <w:t xml:space="preserve">                                            </w:t>
      </w:r>
    </w:p>
    <w:p w:rsidR="00A84FF9" w:rsidRDefault="0021245A">
      <w:pPr>
        <w:pStyle w:val="screen"/>
      </w:pPr>
      <w:r>
        <w:t xml:space="preserve"> ACID      ===&gt; TSS </w:t>
      </w:r>
      <w:proofErr w:type="gramStart"/>
      <w:r>
        <w:t>LIST(</w:t>
      </w:r>
      <w:proofErr w:type="gramEnd"/>
      <w:r>
        <w:t xml:space="preserve">ACIDS) dept(tecsupdp) data(all,pw)   </w:t>
      </w:r>
    </w:p>
    <w:p w:rsidR="00A84FF9" w:rsidRDefault="0021245A">
      <w:pPr>
        <w:pStyle w:val="screen"/>
      </w:pPr>
      <w:r>
        <w:rPr>
          <w:caps/>
        </w:rPr>
        <w:t xml:space="preserve"> DATA      ===&gt;                 </w:t>
      </w:r>
      <w:r>
        <w:t xml:space="preserve">                                           </w:t>
      </w:r>
    </w:p>
    <w:p w:rsidR="00A84FF9" w:rsidRDefault="0021245A">
      <w:pPr>
        <w:pStyle w:val="screen"/>
      </w:pPr>
      <w:r>
        <w:t xml:space="preserve"> DATA2     ===&gt;                                                             </w:t>
      </w:r>
    </w:p>
    <w:p w:rsidR="00A84FF9" w:rsidRDefault="0021245A">
      <w:pPr>
        <w:spacing w:line="240" w:lineRule="exact"/>
      </w:pPr>
      <w:r>
        <w:t xml:space="preserve">Then this was done:    </w:t>
      </w:r>
    </w:p>
    <w:p w:rsidR="00A84FF9" w:rsidRDefault="0021245A">
      <w:pPr>
        <w:pStyle w:val="screen"/>
      </w:pPr>
      <w:r>
        <w:t xml:space="preserve">                                                                            </w:t>
      </w:r>
    </w:p>
    <w:p w:rsidR="00A84FF9" w:rsidRDefault="0021245A">
      <w:pPr>
        <w:pStyle w:val="screen"/>
      </w:pPr>
      <w:r>
        <w:t xml:space="preserve"> </w:t>
      </w:r>
      <w:proofErr w:type="gramStart"/>
      <w:r>
        <w:t>OPTION  =</w:t>
      </w:r>
      <w:proofErr w:type="gramEnd"/>
      <w:r>
        <w:t xml:space="preserve">==&gt; </w:t>
      </w:r>
      <w:r>
        <w:rPr>
          <w:u w:val="single"/>
        </w:rPr>
        <w:t xml:space="preserve"> CONVERT</w:t>
      </w:r>
      <w:r>
        <w:t xml:space="preserve">                                            </w:t>
      </w:r>
    </w:p>
    <w:p w:rsidR="00A84FF9" w:rsidRDefault="0021245A">
      <w:pPr>
        <w:pStyle w:val="screen"/>
      </w:pPr>
      <w:r>
        <w:t xml:space="preserve"> ACID    ===&gt; </w:t>
      </w:r>
      <w:r>
        <w:rPr>
          <w:u w:val="single"/>
        </w:rPr>
        <w:t xml:space="preserve">BYPASS    </w:t>
      </w:r>
      <w:r>
        <w:t xml:space="preserve">                                               </w:t>
      </w:r>
    </w:p>
    <w:p w:rsidR="00A84FF9" w:rsidRDefault="0021245A">
      <w:pPr>
        <w:pStyle w:val="screen"/>
      </w:pPr>
      <w:r>
        <w:rPr>
          <w:caps/>
        </w:rPr>
        <w:t xml:space="preserve"> DATA    ===&gt;                 </w:t>
      </w:r>
      <w:r>
        <w:t xml:space="preserve">                                          </w:t>
      </w:r>
    </w:p>
    <w:p w:rsidR="00A84FF9" w:rsidRDefault="0021245A">
      <w:pPr>
        <w:pStyle w:val="screen"/>
      </w:pPr>
      <w:r>
        <w:t xml:space="preserve"> DATA2   ===&gt;                                                        </w:t>
      </w:r>
    </w:p>
    <w:p w:rsidR="00A84FF9" w:rsidRDefault="0021245A">
      <w:pPr>
        <w:pStyle w:val="screen"/>
      </w:pPr>
      <w:r>
        <w:t xml:space="preserve">     </w:t>
      </w:r>
    </w:p>
    <w:p w:rsidR="00A84FF9" w:rsidRDefault="0021245A">
      <w:pPr>
        <w:spacing w:line="240" w:lineRule="exact"/>
        <w:rPr>
          <w:b/>
        </w:rPr>
      </w:pPr>
      <w:r>
        <w:t xml:space="preserve">A stream would be created to duplicate the entire department which was listed. </w:t>
      </w:r>
      <w:proofErr w:type="gramStart"/>
      <w:r>
        <w:t>This command is very handy for moving groups from one system to another, or getting command syntax for a complicated permit or add</w:t>
      </w:r>
      <w:proofErr w:type="gramEnd"/>
      <w:r>
        <w:t xml:space="preserve"> command.</w:t>
      </w:r>
    </w:p>
    <w:p w:rsidR="00A84FF9" w:rsidRDefault="0021245A">
      <w:pPr>
        <w:spacing w:line="240" w:lineRule="exact"/>
      </w:pPr>
      <w:r>
        <w:rPr>
          <w:b/>
        </w:rPr>
        <w:t>Note:</w:t>
      </w:r>
      <w:r>
        <w:t xml:space="preserve"> Passwords included in the output stream during </w:t>
      </w:r>
      <w:proofErr w:type="gramStart"/>
      <w:r>
        <w:t>a  "</w:t>
      </w:r>
      <w:proofErr w:type="gramEnd"/>
      <w:r>
        <w:t xml:space="preserve">BYPASS" are converted, even though passwords are NOT converted during default convert processing.  To include passwords in the output stream a LO or CMDO command would normally be used. </w:t>
      </w:r>
    </w:p>
    <w:p w:rsidR="00A84FF9" w:rsidRDefault="00A84FF9"/>
    <w:p w:rsidR="00A84FF9" w:rsidRDefault="0021245A">
      <w:pPr>
        <w:pStyle w:val="Heading2"/>
      </w:pPr>
      <w:r>
        <w:br w:type="page"/>
      </w:r>
      <w:r>
        <w:lastRenderedPageBreak/>
        <w:t>CONVERTRESOURCE</w:t>
      </w:r>
      <w:r w:rsidR="00A84FF9">
        <w:fldChar w:fldCharType="begin"/>
      </w:r>
      <w:r>
        <w:instrText xml:space="preserve"> tc "CONVERTRESOURCE" \L 3 </w:instrText>
      </w:r>
      <w:r w:rsidR="00A84FF9">
        <w:fldChar w:fldCharType="end"/>
      </w:r>
    </w:p>
    <w:p w:rsidR="00A84FF9" w:rsidRDefault="0021245A">
      <w:pPr>
        <w:spacing w:line="240" w:lineRule="exact"/>
      </w:pPr>
      <w:r>
        <w:t>Data needed in OPTION     : CONVERTRESOURCE</w:t>
      </w:r>
    </w:p>
    <w:p w:rsidR="00A84FF9" w:rsidRDefault="0021245A">
      <w:pPr>
        <w:spacing w:line="240" w:lineRule="exact"/>
      </w:pPr>
      <w:r>
        <w:t xml:space="preserve">Data needed in ACID          : The resource </w:t>
      </w:r>
      <w:proofErr w:type="gramStart"/>
      <w:r>
        <w:t>type,</w:t>
      </w:r>
      <w:proofErr w:type="gramEnd"/>
      <w:r>
        <w:t xml:space="preserve"> must be valid in your RDT.   </w:t>
      </w:r>
    </w:p>
    <w:p w:rsidR="00A84FF9" w:rsidRDefault="0021245A">
      <w:pPr>
        <w:spacing w:line="240" w:lineRule="exact"/>
      </w:pPr>
      <w:r>
        <w:t>Data needed in DATA        : The resource name or valid mask</w:t>
      </w:r>
    </w:p>
    <w:p w:rsidR="00A84FF9" w:rsidRDefault="0021245A">
      <w:pPr>
        <w:spacing w:line="240" w:lineRule="exact"/>
      </w:pPr>
      <w:r>
        <w:t>Data needed in DATA2      : The literal “AUDIT” or “REMOVE” or blanks</w:t>
      </w:r>
    </w:p>
    <w:p w:rsidR="00A84FF9" w:rsidRDefault="0021245A">
      <w:pPr>
        <w:spacing w:line="240" w:lineRule="exact"/>
      </w:pPr>
      <w:r>
        <w:t xml:space="preserve">Function                              : This command produces a JCL stream that would recreate authorities for a resource system wide.  Specify REMOVE to have the created stream made up of revoke commands. Specify AUDIT </w:t>
      </w:r>
      <w:proofErr w:type="spellStart"/>
      <w:r>
        <w:t>tp</w:t>
      </w:r>
      <w:proofErr w:type="spellEnd"/>
      <w:r>
        <w:t xml:space="preserve"> include the audit action in the output stream. </w:t>
      </w:r>
    </w:p>
    <w:p w:rsidR="00A84FF9" w:rsidRDefault="0021245A">
      <w:r>
        <w:t>For example, to produce JCL to remove the authorities for all SYS1 datasets, the administrator would enter the following:</w:t>
      </w:r>
      <w:r>
        <w:br/>
      </w:r>
    </w:p>
    <w:p w:rsidR="00A84FF9" w:rsidRDefault="0021245A">
      <w:pPr>
        <w:pStyle w:val="screen"/>
      </w:pPr>
      <w:proofErr w:type="gramStart"/>
      <w:r>
        <w:t>OPTION  =</w:t>
      </w:r>
      <w:proofErr w:type="gramEnd"/>
      <w:r>
        <w:t xml:space="preserve">==&gt; </w:t>
      </w:r>
      <w:proofErr w:type="spellStart"/>
      <w:r>
        <w:t>convertresource</w:t>
      </w:r>
      <w:proofErr w:type="spellEnd"/>
      <w:r>
        <w:t xml:space="preserve">        </w:t>
      </w:r>
    </w:p>
    <w:p w:rsidR="00A84FF9" w:rsidRDefault="0021245A">
      <w:pPr>
        <w:pStyle w:val="screen"/>
      </w:pPr>
      <w:r>
        <w:t xml:space="preserve">ACID    ===&gt; </w:t>
      </w:r>
      <w:proofErr w:type="spellStart"/>
      <w:r>
        <w:t>dsn</w:t>
      </w:r>
      <w:proofErr w:type="spellEnd"/>
      <w:r>
        <w:t xml:space="preserve">                    </w:t>
      </w:r>
    </w:p>
    <w:p w:rsidR="00A84FF9" w:rsidRDefault="0021245A">
      <w:pPr>
        <w:pStyle w:val="screen"/>
      </w:pPr>
      <w:r>
        <w:t xml:space="preserve">DATA    ===&gt; sys1.           </w:t>
      </w:r>
    </w:p>
    <w:p w:rsidR="00A84FF9" w:rsidRDefault="0021245A">
      <w:pPr>
        <w:pStyle w:val="screen"/>
      </w:pPr>
      <w:r>
        <w:t>DATA2   ===&gt; remove</w:t>
      </w:r>
    </w:p>
    <w:p w:rsidR="00A84FF9" w:rsidRDefault="0021245A">
      <w:r>
        <w:t>This entry creates the JCL and stores it in one of the work datasets.</w:t>
      </w:r>
    </w:p>
    <w:p w:rsidR="00A84FF9" w:rsidRDefault="0021245A">
      <w:pPr>
        <w:pStyle w:val="Heading2"/>
      </w:pPr>
      <w:r>
        <w:br w:type="page"/>
      </w:r>
      <w:r>
        <w:lastRenderedPageBreak/>
        <w:t>DELETE</w:t>
      </w:r>
      <w:r w:rsidR="00A84FF9">
        <w:fldChar w:fldCharType="begin"/>
      </w:r>
      <w:r>
        <w:instrText xml:space="preserve"> tc "DELETE" \L 3 </w:instrText>
      </w:r>
      <w:r w:rsidR="00A84FF9">
        <w:fldChar w:fldCharType="end"/>
      </w:r>
    </w:p>
    <w:p w:rsidR="00A84FF9" w:rsidRDefault="0021245A">
      <w:pPr>
        <w:spacing w:line="240" w:lineRule="exact"/>
      </w:pPr>
      <w:r>
        <w:t xml:space="preserve">Data needed in OPTION     : DELETE </w:t>
      </w:r>
    </w:p>
    <w:p w:rsidR="00A84FF9" w:rsidRDefault="0021245A">
      <w:pPr>
        <w:spacing w:line="240" w:lineRule="exact"/>
      </w:pPr>
      <w:r>
        <w:t>Data needed in ACID          : The ACID to be deleted.</w:t>
      </w:r>
    </w:p>
    <w:p w:rsidR="00A84FF9" w:rsidRDefault="0021245A">
      <w:r>
        <w:t>Data needed in DATA         : None.</w:t>
      </w:r>
    </w:p>
    <w:p w:rsidR="00A84FF9" w:rsidRDefault="0021245A">
      <w:r>
        <w:t>Data needed in DATA2       : None.</w:t>
      </w:r>
    </w:p>
    <w:p w:rsidR="00A84FF9" w:rsidRDefault="0021245A">
      <w:r>
        <w:t xml:space="preserve">Function                               :  This command takes a backup (exactly like the BACKUP command) of the specified ACID and then deletes it. </w:t>
      </w:r>
    </w:p>
    <w:p w:rsidR="00A84FF9" w:rsidRDefault="00A84FF9"/>
    <w:p w:rsidR="00A84FF9" w:rsidRDefault="0021245A">
      <w:pPr>
        <w:pStyle w:val="Heading2"/>
      </w:pPr>
      <w:r>
        <w:br w:type="page"/>
      </w:r>
      <w:r>
        <w:lastRenderedPageBreak/>
        <w:t xml:space="preserve">E1/E2/E3/E4/E5 </w:t>
      </w:r>
      <w:r w:rsidR="00A84FF9">
        <w:fldChar w:fldCharType="begin"/>
      </w:r>
      <w:r>
        <w:instrText xml:space="preserve"> tc "E1/E2/E3/E4/E5 " \L 3 </w:instrText>
      </w:r>
      <w:r w:rsidR="00A84FF9">
        <w:fldChar w:fldCharType="end"/>
      </w:r>
    </w:p>
    <w:p w:rsidR="00A84FF9" w:rsidRDefault="0021245A">
      <w:pPr>
        <w:spacing w:line="240" w:lineRule="exact"/>
      </w:pPr>
      <w:r>
        <w:t xml:space="preserve">Data needed in OPTION     : E1 or E2 or E3 or E4 or E5 </w:t>
      </w:r>
    </w:p>
    <w:p w:rsidR="00A84FF9" w:rsidRDefault="0021245A">
      <w:pPr>
        <w:spacing w:line="240" w:lineRule="exact"/>
      </w:pPr>
      <w:r>
        <w:t>Data needed in ACID          : None.</w:t>
      </w:r>
    </w:p>
    <w:p w:rsidR="00A84FF9" w:rsidRDefault="0021245A">
      <w:r>
        <w:t>Data needed in DATA         : None.</w:t>
      </w:r>
    </w:p>
    <w:p w:rsidR="00A84FF9" w:rsidRDefault="0021245A">
      <w:r>
        <w:t>Data needed in DATA2       : None.</w:t>
      </w:r>
    </w:p>
    <w:p w:rsidR="00A84FF9" w:rsidRDefault="0021245A">
      <w:r>
        <w:t xml:space="preserve">Function                               :  This command starts an edit session using one of the utility datasets, which are specified in variables DS1 - DS5. </w:t>
      </w:r>
    </w:p>
    <w:p w:rsidR="00A84FF9" w:rsidRDefault="0021245A">
      <w:pPr>
        <w:pStyle w:val="Heading2"/>
      </w:pPr>
      <w:r>
        <w:br w:type="page"/>
      </w:r>
      <w:r>
        <w:lastRenderedPageBreak/>
        <w:t>GETBACKUP</w:t>
      </w:r>
      <w:r w:rsidR="00A84FF9">
        <w:fldChar w:fldCharType="begin"/>
      </w:r>
      <w:r>
        <w:instrText xml:space="preserve"> tc "GETBACKUP" \L 3 </w:instrText>
      </w:r>
      <w:r w:rsidR="00A84FF9">
        <w:fldChar w:fldCharType="end"/>
      </w:r>
    </w:p>
    <w:p w:rsidR="00A84FF9" w:rsidRDefault="0021245A">
      <w:pPr>
        <w:spacing w:line="240" w:lineRule="exact"/>
      </w:pPr>
      <w:r>
        <w:t xml:space="preserve">Data needed in OPTION     :  GETBACKUP </w:t>
      </w:r>
    </w:p>
    <w:p w:rsidR="00A84FF9" w:rsidRDefault="0021245A">
      <w:pPr>
        <w:spacing w:line="240" w:lineRule="exact"/>
      </w:pPr>
      <w:r>
        <w:t>Data needed in ACID          : The ACID image to be retrieved.</w:t>
      </w:r>
    </w:p>
    <w:p w:rsidR="00A84FF9" w:rsidRDefault="0021245A">
      <w:r>
        <w:t>Data needed in DATA         : None.</w:t>
      </w:r>
    </w:p>
    <w:p w:rsidR="00A84FF9" w:rsidRDefault="0021245A">
      <w:r>
        <w:t>Data needed in DATA2       : None.</w:t>
      </w:r>
    </w:p>
    <w:p w:rsidR="00A84FF9" w:rsidRDefault="0021245A">
      <w:r>
        <w:t xml:space="preserve">Function                               :  This command retrieves an ACID definition from the partitioned dataset named in variable DSBACK, and stores it in work dataset #1.  </w:t>
      </w:r>
    </w:p>
    <w:p w:rsidR="00A84FF9" w:rsidRDefault="0021245A">
      <w:r>
        <w:t>Example: To generate JCL to recreate a deleted ACID, you could do this.</w:t>
      </w:r>
    </w:p>
    <w:p w:rsidR="00A84FF9" w:rsidRDefault="00A84FF9"/>
    <w:p w:rsidR="00A84FF9" w:rsidRDefault="0021245A">
      <w:pPr>
        <w:pStyle w:val="screen"/>
      </w:pPr>
      <w:proofErr w:type="gramStart"/>
      <w:r>
        <w:t>OPTION  =</w:t>
      </w:r>
      <w:proofErr w:type="gramEnd"/>
      <w:r>
        <w:t xml:space="preserve">==&gt; </w:t>
      </w:r>
      <w:proofErr w:type="spellStart"/>
      <w:r>
        <w:t>getbackup</w:t>
      </w:r>
      <w:proofErr w:type="spellEnd"/>
      <w:r>
        <w:t xml:space="preserve">        </w:t>
      </w:r>
    </w:p>
    <w:p w:rsidR="00A84FF9" w:rsidRDefault="0021245A">
      <w:pPr>
        <w:pStyle w:val="screen"/>
      </w:pPr>
      <w:r>
        <w:t xml:space="preserve">ACID    ===&gt; </w:t>
      </w:r>
      <w:proofErr w:type="spellStart"/>
      <w:r>
        <w:t>oldid</w:t>
      </w:r>
      <w:proofErr w:type="spellEnd"/>
      <w:r>
        <w:t xml:space="preserve">                    </w:t>
      </w:r>
    </w:p>
    <w:p w:rsidR="00A84FF9" w:rsidRDefault="0021245A">
      <w:pPr>
        <w:pStyle w:val="screen"/>
      </w:pPr>
      <w:r>
        <w:t xml:space="preserve">DATA    ===&gt;             </w:t>
      </w:r>
    </w:p>
    <w:p w:rsidR="00A84FF9" w:rsidRDefault="0021245A">
      <w:pPr>
        <w:pStyle w:val="screen"/>
      </w:pPr>
      <w:r>
        <w:t xml:space="preserve">DATA2   ===&gt;  </w:t>
      </w:r>
    </w:p>
    <w:p w:rsidR="00A84FF9" w:rsidRDefault="0021245A">
      <w:r>
        <w:t>Then do this:</w:t>
      </w:r>
    </w:p>
    <w:p w:rsidR="00A84FF9" w:rsidRDefault="0021245A">
      <w:pPr>
        <w:pStyle w:val="screen"/>
      </w:pPr>
      <w:proofErr w:type="gramStart"/>
      <w:r>
        <w:t>OPTION  =</w:t>
      </w:r>
      <w:proofErr w:type="gramEnd"/>
      <w:r>
        <w:t xml:space="preserve">==&gt; convert        </w:t>
      </w:r>
    </w:p>
    <w:p w:rsidR="00A84FF9" w:rsidRDefault="0021245A">
      <w:pPr>
        <w:pStyle w:val="screen"/>
      </w:pPr>
      <w:r>
        <w:t xml:space="preserve">ACID    ===&gt; BYPASS                    </w:t>
      </w:r>
    </w:p>
    <w:p w:rsidR="00A84FF9" w:rsidRDefault="0021245A">
      <w:pPr>
        <w:pStyle w:val="screen"/>
      </w:pPr>
      <w:r>
        <w:t xml:space="preserve">DATA    ===&gt;            </w:t>
      </w:r>
    </w:p>
    <w:p w:rsidR="00A84FF9" w:rsidRDefault="0021245A">
      <w:pPr>
        <w:pStyle w:val="screen"/>
      </w:pPr>
      <w:r>
        <w:t xml:space="preserve">DATA2   ===&gt; </w:t>
      </w:r>
    </w:p>
    <w:p w:rsidR="00A84FF9" w:rsidRDefault="0021245A">
      <w:r>
        <w:t>This would produce the JCL to recreate the deleted ACID.</w:t>
      </w:r>
    </w:p>
    <w:p w:rsidR="00A84FF9" w:rsidRDefault="00A84FF9">
      <w:pPr>
        <w:spacing w:line="240" w:lineRule="exact"/>
        <w:jc w:val="center"/>
      </w:pPr>
    </w:p>
    <w:p w:rsidR="00A84FF9" w:rsidRDefault="0021245A">
      <w:pPr>
        <w:pStyle w:val="Heading2"/>
      </w:pPr>
      <w:r>
        <w:br w:type="page"/>
      </w:r>
      <w:r>
        <w:lastRenderedPageBreak/>
        <w:t>GROUPC</w:t>
      </w:r>
      <w:r w:rsidR="00A84FF9">
        <w:fldChar w:fldCharType="begin"/>
      </w:r>
      <w:r>
        <w:instrText>XE "GROUPC"</w:instrText>
      </w:r>
      <w:r w:rsidR="00A84FF9">
        <w:fldChar w:fldCharType="end"/>
      </w:r>
      <w:r w:rsidR="00A84FF9">
        <w:fldChar w:fldCharType="begin"/>
      </w:r>
      <w:r>
        <w:instrText>XE "Group commands"</w:instrText>
      </w:r>
      <w:r w:rsidR="00A84FF9">
        <w:fldChar w:fldCharType="end"/>
      </w:r>
      <w:r w:rsidR="00A84FF9">
        <w:fldChar w:fldCharType="begin"/>
      </w:r>
      <w:r>
        <w:instrText>XE "Commands, issuing for an entire group"</w:instrText>
      </w:r>
      <w:r w:rsidR="00A84FF9">
        <w:fldChar w:fldCharType="end"/>
      </w:r>
      <w:r w:rsidR="00A84FF9">
        <w:fldChar w:fldCharType="begin"/>
      </w:r>
      <w:r>
        <w:instrText xml:space="preserve"> tc "GROUPC" \L 3 </w:instrText>
      </w:r>
      <w:r w:rsidR="00A84FF9">
        <w:fldChar w:fldCharType="end"/>
      </w:r>
    </w:p>
    <w:p w:rsidR="00A84FF9" w:rsidRDefault="0021245A">
      <w:pPr>
        <w:pStyle w:val="CommentText"/>
        <w:spacing w:line="240" w:lineRule="exact"/>
      </w:pPr>
      <w:r>
        <w:t xml:space="preserve">Data needed in OPTION     :  GROUPC </w:t>
      </w:r>
    </w:p>
    <w:p w:rsidR="00A84FF9" w:rsidRDefault="0021245A">
      <w:r>
        <w:t>Data needed in ACID           : The Top Secret department division or profile for which every ID attached or part of it is to have a command generated for it.</w:t>
      </w:r>
    </w:p>
    <w:p w:rsidR="00A84FF9" w:rsidRDefault="0021245A">
      <w:pPr>
        <w:spacing w:line="240" w:lineRule="exact"/>
      </w:pPr>
      <w:r>
        <w:t>Data needed in DATA        : The command text as it should be issued with a " $$ " in the location where the ACID name should be substituted.</w:t>
      </w:r>
    </w:p>
    <w:p w:rsidR="00A84FF9" w:rsidRDefault="0021245A">
      <w:r>
        <w:t xml:space="preserve">Data needed in DATA2      : NONE.        </w:t>
      </w:r>
    </w:p>
    <w:p w:rsidR="00A84FF9" w:rsidRDefault="0021245A">
      <w:pPr>
        <w:spacing w:line="240" w:lineRule="exact"/>
      </w:pPr>
      <w:r>
        <w:t xml:space="preserve">Function: This command merely builds a flat file for input to an IKJEFT01 stream or as the target of an EXEC command. In batch mode the command stream is appended to the batch JCL in DS5. </w:t>
      </w:r>
    </w:p>
    <w:p w:rsidR="00A84FF9" w:rsidRDefault="0021245A">
      <w:pPr>
        <w:spacing w:line="240" w:lineRule="exact"/>
      </w:pPr>
      <w:r>
        <w:t>The Option area of the panel for this command should look like this:</w:t>
      </w:r>
      <w:r>
        <w:br/>
      </w:r>
    </w:p>
    <w:p w:rsidR="00A84FF9" w:rsidRDefault="0021245A">
      <w:pPr>
        <w:pStyle w:val="screen"/>
      </w:pPr>
      <w:r>
        <w:t xml:space="preserve">                                                                                 </w:t>
      </w:r>
    </w:p>
    <w:p w:rsidR="00A84FF9" w:rsidRDefault="0021245A">
      <w:pPr>
        <w:pStyle w:val="screen"/>
      </w:pPr>
      <w:r>
        <w:t xml:space="preserve"> OPTION    ===</w:t>
      </w:r>
      <w:proofErr w:type="gramStart"/>
      <w:r>
        <w:t xml:space="preserve">&gt; </w:t>
      </w:r>
      <w:r>
        <w:rPr>
          <w:u w:val="single"/>
        </w:rPr>
        <w:t xml:space="preserve"> GROUPC</w:t>
      </w:r>
      <w:proofErr w:type="gramEnd"/>
      <w:r>
        <w:rPr>
          <w:u w:val="single"/>
        </w:rPr>
        <w:t xml:space="preserve">    </w:t>
      </w:r>
      <w:r>
        <w:t xml:space="preserve">                                           </w:t>
      </w:r>
    </w:p>
    <w:p w:rsidR="00A84FF9" w:rsidRDefault="0021245A">
      <w:pPr>
        <w:pStyle w:val="screen"/>
      </w:pPr>
      <w:r>
        <w:t xml:space="preserve"> ACID      ===&gt; </w:t>
      </w:r>
      <w:r>
        <w:rPr>
          <w:u w:val="single"/>
        </w:rPr>
        <w:t xml:space="preserve">TSOPROF </w:t>
      </w:r>
      <w:r>
        <w:t xml:space="preserve">                                                       </w:t>
      </w:r>
    </w:p>
    <w:p w:rsidR="00A84FF9" w:rsidRDefault="0021245A">
      <w:pPr>
        <w:pStyle w:val="screen"/>
      </w:pPr>
      <w:r>
        <w:rPr>
          <w:caps/>
        </w:rPr>
        <w:t xml:space="preserve"> DATA      ===</w:t>
      </w:r>
      <w:proofErr w:type="gramStart"/>
      <w:r>
        <w:rPr>
          <w:caps/>
        </w:rPr>
        <w:t xml:space="preserve">&gt; </w:t>
      </w:r>
      <w:r>
        <w:rPr>
          <w:caps/>
          <w:u w:val="single"/>
        </w:rPr>
        <w:t xml:space="preserve"> TSS</w:t>
      </w:r>
      <w:proofErr w:type="gramEnd"/>
      <w:r>
        <w:rPr>
          <w:caps/>
          <w:u w:val="single"/>
        </w:rPr>
        <w:t xml:space="preserve"> REM(  $$  ) PROFILE(TSOPROF)   </w:t>
      </w:r>
      <w:r>
        <w:rPr>
          <w:caps/>
        </w:rPr>
        <w:t xml:space="preserve">  </w:t>
      </w:r>
      <w:r>
        <w:t xml:space="preserve">                                                            </w:t>
      </w:r>
    </w:p>
    <w:p w:rsidR="00A84FF9" w:rsidRDefault="0021245A">
      <w:pPr>
        <w:pStyle w:val="screen"/>
      </w:pPr>
      <w:r>
        <w:t xml:space="preserve"> DATA2     ===&gt;  </w:t>
      </w:r>
      <w:r>
        <w:rPr>
          <w:u w:val="single"/>
        </w:rPr>
        <w:t xml:space="preserve">  </w:t>
      </w:r>
      <w:r>
        <w:t xml:space="preserve">                                                             </w:t>
      </w:r>
    </w:p>
    <w:p w:rsidR="00A84FF9" w:rsidRDefault="0021245A">
      <w:pPr>
        <w:spacing w:line="240" w:lineRule="exact"/>
      </w:pPr>
      <w:r>
        <w:t>This will create a flat file which looks like this:</w:t>
      </w:r>
    </w:p>
    <w:p w:rsidR="00A84FF9" w:rsidRDefault="00A84FF9">
      <w:pPr>
        <w:spacing w:line="240" w:lineRule="exact"/>
      </w:pPr>
    </w:p>
    <w:p w:rsidR="00A84FF9" w:rsidRDefault="0021245A">
      <w:pPr>
        <w:pStyle w:val="code"/>
      </w:pPr>
      <w:r>
        <w:t xml:space="preserve"> BROWSE -- SYS3.MSCA.C3 ---------------------------------------- LINE 00000000 COL 001 080 </w:t>
      </w:r>
    </w:p>
    <w:p w:rsidR="00A84FF9" w:rsidRDefault="0021245A">
      <w:pPr>
        <w:pStyle w:val="code"/>
      </w:pPr>
      <w:r>
        <w:t xml:space="preserve"> COMMAND ===&gt;                                                  SCROLL ===&gt; CSR  </w:t>
      </w:r>
    </w:p>
    <w:p w:rsidR="00A84FF9" w:rsidRDefault="0021245A">
      <w:pPr>
        <w:pStyle w:val="code"/>
      </w:pPr>
      <w:r>
        <w:t>********************************* TOP OF DATA*********************</w:t>
      </w:r>
    </w:p>
    <w:p w:rsidR="00A84FF9" w:rsidRDefault="0021245A">
      <w:pPr>
        <w:pStyle w:val="code"/>
      </w:pPr>
      <w:r>
        <w:t xml:space="preserve">TSS </w:t>
      </w:r>
      <w:proofErr w:type="gramStart"/>
      <w:r>
        <w:t>REM(</w:t>
      </w:r>
      <w:proofErr w:type="gramEnd"/>
      <w:r>
        <w:t xml:space="preserve"> ABUSAP5 ) PROF(TSOPROF)                                                </w:t>
      </w:r>
    </w:p>
    <w:p w:rsidR="00A84FF9" w:rsidRDefault="0021245A">
      <w:pPr>
        <w:pStyle w:val="code"/>
      </w:pPr>
      <w:r>
        <w:t xml:space="preserve">TSS </w:t>
      </w:r>
      <w:proofErr w:type="gramStart"/>
      <w:r>
        <w:t>REM(</w:t>
      </w:r>
      <w:proofErr w:type="gramEnd"/>
      <w:r>
        <w:t xml:space="preserve"> ABUSCG6 ) PROF(TSOPROF)                                                </w:t>
      </w:r>
    </w:p>
    <w:p w:rsidR="00A84FF9" w:rsidRDefault="0021245A">
      <w:pPr>
        <w:pStyle w:val="code"/>
      </w:pPr>
      <w:r>
        <w:t xml:space="preserve">TSS </w:t>
      </w:r>
      <w:proofErr w:type="gramStart"/>
      <w:r>
        <w:t>REM(</w:t>
      </w:r>
      <w:proofErr w:type="gramEnd"/>
      <w:r>
        <w:t xml:space="preserve"> ABUSNJ0 ) PROF(TSOPROF)                                                </w:t>
      </w:r>
    </w:p>
    <w:p w:rsidR="00A84FF9" w:rsidRDefault="0021245A">
      <w:pPr>
        <w:pStyle w:val="code"/>
      </w:pPr>
      <w:r>
        <w:t xml:space="preserve">TSS </w:t>
      </w:r>
      <w:proofErr w:type="gramStart"/>
      <w:r>
        <w:t>REM(</w:t>
      </w:r>
      <w:proofErr w:type="gramEnd"/>
      <w:r>
        <w:t xml:space="preserve"> ABUSSGP ) PROF(TSOPROF)                                                </w:t>
      </w:r>
    </w:p>
    <w:p w:rsidR="00A84FF9" w:rsidRDefault="0021245A">
      <w:pPr>
        <w:pStyle w:val="code"/>
      </w:pPr>
      <w:r>
        <w:t xml:space="preserve">TSS </w:t>
      </w:r>
      <w:proofErr w:type="gramStart"/>
      <w:r>
        <w:t>REM(</w:t>
      </w:r>
      <w:proofErr w:type="gramEnd"/>
      <w:r>
        <w:t xml:space="preserve"> ABUSSSS ) PROF(TSOPROF)                                                </w:t>
      </w:r>
    </w:p>
    <w:p w:rsidR="00A84FF9" w:rsidRDefault="0021245A">
      <w:pPr>
        <w:pStyle w:val="code"/>
      </w:pPr>
      <w:r>
        <w:t xml:space="preserve">TSS </w:t>
      </w:r>
      <w:proofErr w:type="gramStart"/>
      <w:r>
        <w:t>REM(</w:t>
      </w:r>
      <w:proofErr w:type="gramEnd"/>
      <w:r>
        <w:t xml:space="preserve"> ABUS3EP ) PROF(TSOPROF)                                                </w:t>
      </w:r>
    </w:p>
    <w:p w:rsidR="00A84FF9" w:rsidRDefault="0021245A">
      <w:pPr>
        <w:pStyle w:val="code"/>
      </w:pPr>
      <w:r>
        <w:t xml:space="preserve">TSS </w:t>
      </w:r>
      <w:proofErr w:type="gramStart"/>
      <w:r>
        <w:t>REM(</w:t>
      </w:r>
      <w:proofErr w:type="gramEnd"/>
      <w:r>
        <w:t xml:space="preserve"> BBUS1ZV ) PROF(TSOPROF)                                                </w:t>
      </w:r>
    </w:p>
    <w:p w:rsidR="00A84FF9" w:rsidRDefault="0021245A">
      <w:pPr>
        <w:pStyle w:val="code"/>
      </w:pPr>
      <w:r>
        <w:t xml:space="preserve">TSS </w:t>
      </w:r>
      <w:proofErr w:type="gramStart"/>
      <w:r>
        <w:t>REM(</w:t>
      </w:r>
      <w:proofErr w:type="gramEnd"/>
      <w:r>
        <w:t xml:space="preserve"> CADSGW5 ) PROF(TSOPROF)                                                </w:t>
      </w:r>
    </w:p>
    <w:p w:rsidR="00A84FF9" w:rsidRDefault="0021245A">
      <w:pPr>
        <w:pStyle w:val="code"/>
      </w:pPr>
      <w:r>
        <w:t xml:space="preserve">TSS </w:t>
      </w:r>
      <w:proofErr w:type="gramStart"/>
      <w:r>
        <w:t>REM(</w:t>
      </w:r>
      <w:proofErr w:type="gramEnd"/>
      <w:r>
        <w:t xml:space="preserve"> CAPRDXS ) PROF(TSOPROF)                                                </w:t>
      </w:r>
    </w:p>
    <w:p w:rsidR="00A84FF9" w:rsidRDefault="0021245A">
      <w:pPr>
        <w:pStyle w:val="code"/>
      </w:pPr>
      <w:r>
        <w:t xml:space="preserve">TSS </w:t>
      </w:r>
      <w:proofErr w:type="gramStart"/>
      <w:r>
        <w:t>REM(</w:t>
      </w:r>
      <w:proofErr w:type="gramEnd"/>
      <w:r>
        <w:t xml:space="preserve"> CAPRJWV ) PROF(TSOPROF)                                                </w:t>
      </w:r>
    </w:p>
    <w:p w:rsidR="00A84FF9" w:rsidRDefault="0021245A">
      <w:pPr>
        <w:pStyle w:val="code"/>
      </w:pPr>
      <w:r>
        <w:t xml:space="preserve">TSS </w:t>
      </w:r>
      <w:proofErr w:type="gramStart"/>
      <w:r>
        <w:t>REM(</w:t>
      </w:r>
      <w:proofErr w:type="gramEnd"/>
      <w:r>
        <w:t xml:space="preserve"> CAPRREH ) PROF(TSOPROF)                                                </w:t>
      </w:r>
    </w:p>
    <w:p w:rsidR="00A84FF9" w:rsidRDefault="0021245A">
      <w:pPr>
        <w:pStyle w:val="code"/>
      </w:pPr>
      <w:r>
        <w:t xml:space="preserve">TSS </w:t>
      </w:r>
      <w:proofErr w:type="gramStart"/>
      <w:r>
        <w:t>REM(</w:t>
      </w:r>
      <w:proofErr w:type="gramEnd"/>
      <w:r>
        <w:t xml:space="preserve"> CAPRTG0 ) PROF(TSOPROF)                                                </w:t>
      </w:r>
    </w:p>
    <w:p w:rsidR="00A84FF9" w:rsidRDefault="0021245A">
      <w:pPr>
        <w:pStyle w:val="Heading2"/>
        <w:rPr>
          <w:b w:val="0"/>
        </w:rPr>
      </w:pPr>
      <w:r>
        <w:br w:type="page"/>
      </w:r>
      <w:r>
        <w:lastRenderedPageBreak/>
        <w:t>INSERT</w:t>
      </w:r>
      <w:r w:rsidR="00A84FF9">
        <w:rPr>
          <w:b w:val="0"/>
        </w:rPr>
        <w:fldChar w:fldCharType="begin"/>
      </w:r>
      <w:r>
        <w:rPr>
          <w:b w:val="0"/>
        </w:rPr>
        <w:instrText>XE "</w:instrText>
      </w:r>
      <w:r>
        <w:rPr>
          <w:b w:val="0"/>
          <w:caps/>
        </w:rPr>
        <w:instrText>Insert</w:instrText>
      </w:r>
      <w:r>
        <w:rPr>
          <w:b w:val="0"/>
        </w:rPr>
        <w:instrText>"</w:instrText>
      </w:r>
      <w:r w:rsidR="00A84FF9">
        <w:rPr>
          <w:b w:val="0"/>
        </w:rPr>
        <w:fldChar w:fldCharType="end"/>
      </w:r>
      <w:r w:rsidR="00A84FF9">
        <w:rPr>
          <w:b w:val="0"/>
        </w:rPr>
        <w:fldChar w:fldCharType="begin"/>
      </w:r>
      <w:r>
        <w:rPr>
          <w:b w:val="0"/>
        </w:rPr>
        <w:instrText>XE "Profile, inserting"</w:instrText>
      </w:r>
      <w:r w:rsidR="00A84FF9">
        <w:rPr>
          <w:b w:val="0"/>
        </w:rPr>
        <w:fldChar w:fldCharType="end"/>
      </w:r>
      <w:r w:rsidR="00A84FF9">
        <w:rPr>
          <w:b w:val="0"/>
        </w:rPr>
        <w:fldChar w:fldCharType="begin"/>
      </w:r>
      <w:r>
        <w:rPr>
          <w:b w:val="0"/>
        </w:rPr>
        <w:instrText>XE "Profile ,removing from ID"</w:instrText>
      </w:r>
      <w:r w:rsidR="00A84FF9">
        <w:rPr>
          <w:b w:val="0"/>
        </w:rPr>
        <w:fldChar w:fldCharType="end"/>
      </w:r>
      <w:r w:rsidR="00A84FF9">
        <w:rPr>
          <w:b w:val="0"/>
        </w:rPr>
        <w:fldChar w:fldCharType="begin"/>
      </w:r>
      <w:r>
        <w:rPr>
          <w:b w:val="0"/>
        </w:rPr>
        <w:instrText>XE "Deleting, profile from ID"</w:instrText>
      </w:r>
      <w:r w:rsidR="00A84FF9">
        <w:rPr>
          <w:b w:val="0"/>
        </w:rPr>
        <w:fldChar w:fldCharType="end"/>
      </w:r>
      <w:r w:rsidR="00A84FF9">
        <w:rPr>
          <w:b w:val="0"/>
        </w:rPr>
        <w:fldChar w:fldCharType="begin"/>
      </w:r>
      <w:r>
        <w:rPr>
          <w:b w:val="0"/>
        </w:rPr>
        <w:instrText>XE "ID, adding a profile to"</w:instrText>
      </w:r>
      <w:r w:rsidR="00A84FF9">
        <w:rPr>
          <w:b w:val="0"/>
        </w:rPr>
        <w:fldChar w:fldCharType="end"/>
      </w:r>
      <w:r w:rsidR="00A84FF9">
        <w:rPr>
          <w:b w:val="0"/>
        </w:rPr>
        <w:fldChar w:fldCharType="begin"/>
      </w:r>
      <w:r>
        <w:rPr>
          <w:b w:val="0"/>
        </w:rPr>
        <w:instrText xml:space="preserve"> tc "INSERT" \L 3 </w:instrText>
      </w:r>
      <w:r w:rsidR="00A84FF9">
        <w:rPr>
          <w:b w:val="0"/>
        </w:rPr>
        <w:fldChar w:fldCharType="end"/>
      </w:r>
    </w:p>
    <w:p w:rsidR="00A84FF9" w:rsidRDefault="0021245A">
      <w:pPr>
        <w:spacing w:line="240" w:lineRule="exact"/>
      </w:pPr>
      <w:r>
        <w:t xml:space="preserve">Data needed in OPTION    :  INSERT </w:t>
      </w:r>
    </w:p>
    <w:p w:rsidR="00A84FF9" w:rsidRDefault="0021245A">
      <w:r>
        <w:t>Data needed in ACID         : The entire ACID that is to gain or lose a profile.</w:t>
      </w:r>
    </w:p>
    <w:p w:rsidR="00A84FF9" w:rsidRDefault="0021245A">
      <w:pPr>
        <w:spacing w:line="240" w:lineRule="exact"/>
      </w:pPr>
      <w:r>
        <w:t>Data needed in DATA        : The name of the profile(s) to be added or removed.</w:t>
      </w:r>
    </w:p>
    <w:p w:rsidR="00A84FF9" w:rsidRDefault="0021245A">
      <w:r>
        <w:t xml:space="preserve">Data needed in DATA2      : The numerical location in the IDs profile list that this profile is to occupy after the insert. This parameter is 0 for a remove.        </w:t>
      </w:r>
    </w:p>
    <w:p w:rsidR="00A84FF9" w:rsidRDefault="0021245A">
      <w:pPr>
        <w:spacing w:line="240" w:lineRule="exact"/>
      </w:pPr>
      <w:proofErr w:type="gramStart"/>
      <w:r>
        <w:t>Function :</w:t>
      </w:r>
      <w:proofErr w:type="gramEnd"/>
      <w:r>
        <w:t xml:space="preserve"> This changes the profile list of an ACID by adding or removing one or many profiles from the ID. Prior to issuing this command the proper location for the profile must be determined.</w:t>
      </w:r>
    </w:p>
    <w:p w:rsidR="00A84FF9" w:rsidRDefault="0021245A">
      <w:pPr>
        <w:spacing w:line="240" w:lineRule="exact"/>
      </w:pPr>
      <w:r>
        <w:t>The Option area of the panel for this command should look like this:</w:t>
      </w:r>
      <w:r>
        <w:br/>
      </w:r>
    </w:p>
    <w:p w:rsidR="00A84FF9" w:rsidRDefault="0021245A">
      <w:pPr>
        <w:pStyle w:val="screen"/>
      </w:pPr>
      <w:r>
        <w:t xml:space="preserve">                                                                                </w:t>
      </w:r>
    </w:p>
    <w:p w:rsidR="00A84FF9" w:rsidRDefault="0021245A">
      <w:pPr>
        <w:pStyle w:val="screen"/>
      </w:pPr>
      <w:r>
        <w:t xml:space="preserve"> </w:t>
      </w:r>
      <w:proofErr w:type="gramStart"/>
      <w:r>
        <w:t>OPTION  =</w:t>
      </w:r>
      <w:proofErr w:type="gramEnd"/>
      <w:r>
        <w:t xml:space="preserve">==&gt; </w:t>
      </w:r>
      <w:r>
        <w:rPr>
          <w:u w:val="single"/>
        </w:rPr>
        <w:t xml:space="preserve"> INSERT    </w:t>
      </w:r>
      <w:r>
        <w:t xml:space="preserve">                                           </w:t>
      </w:r>
    </w:p>
    <w:p w:rsidR="00A84FF9" w:rsidRDefault="0021245A">
      <w:pPr>
        <w:pStyle w:val="screen"/>
      </w:pPr>
      <w:r>
        <w:t xml:space="preserve"> LOGONID ===&gt; </w:t>
      </w:r>
      <w:r>
        <w:rPr>
          <w:u w:val="single"/>
        </w:rPr>
        <w:t xml:space="preserve">PROFxyz </w:t>
      </w:r>
      <w:r>
        <w:t xml:space="preserve">                                                       </w:t>
      </w:r>
    </w:p>
    <w:p w:rsidR="00A84FF9" w:rsidRDefault="0021245A">
      <w:pPr>
        <w:pStyle w:val="screen"/>
      </w:pPr>
      <w:r>
        <w:rPr>
          <w:caps/>
        </w:rPr>
        <w:t xml:space="preserve"> DATA    ===</w:t>
      </w:r>
      <w:proofErr w:type="gramStart"/>
      <w:r>
        <w:rPr>
          <w:caps/>
        </w:rPr>
        <w:t xml:space="preserve">&gt; </w:t>
      </w:r>
      <w:r>
        <w:rPr>
          <w:caps/>
          <w:u w:val="single"/>
        </w:rPr>
        <w:t xml:space="preserve"> PROFcomp</w:t>
      </w:r>
      <w:proofErr w:type="gramEnd"/>
      <w:r>
        <w:rPr>
          <w:caps/>
          <w:u w:val="single"/>
        </w:rPr>
        <w:t xml:space="preserve"> chssprf PROFcoms   </w:t>
      </w:r>
      <w:r>
        <w:rPr>
          <w:caps/>
        </w:rPr>
        <w:t xml:space="preserve">  </w:t>
      </w:r>
      <w:r>
        <w:t xml:space="preserve">                                                            </w:t>
      </w:r>
    </w:p>
    <w:p w:rsidR="00A84FF9" w:rsidRDefault="0021245A">
      <w:pPr>
        <w:pStyle w:val="screen"/>
      </w:pPr>
      <w:r>
        <w:t xml:space="preserve"> DATA2   ===</w:t>
      </w:r>
      <w:proofErr w:type="gramStart"/>
      <w:r>
        <w:t xml:space="preserve">&gt;  </w:t>
      </w:r>
      <w:r>
        <w:rPr>
          <w:u w:val="single"/>
        </w:rPr>
        <w:t>1</w:t>
      </w:r>
      <w:proofErr w:type="gramEnd"/>
      <w:r>
        <w:rPr>
          <w:u w:val="single"/>
        </w:rPr>
        <w:t xml:space="preserve">  </w:t>
      </w:r>
      <w:r>
        <w:t xml:space="preserve">                                                             </w:t>
      </w:r>
    </w:p>
    <w:p w:rsidR="00A84FF9" w:rsidRDefault="0021245A">
      <w:pPr>
        <w:spacing w:line="240" w:lineRule="exact"/>
      </w:pPr>
      <w:r>
        <w:rPr>
          <w:b/>
        </w:rPr>
        <w:t>Note:</w:t>
      </w:r>
      <w:r>
        <w:t xml:space="preserve"> After this command is issued and the ID was listed, you would see the following:</w:t>
      </w:r>
    </w:p>
    <w:p w:rsidR="00A84FF9" w:rsidRDefault="00A84FF9">
      <w:pPr>
        <w:spacing w:line="240" w:lineRule="exact"/>
      </w:pPr>
    </w:p>
    <w:p w:rsidR="00A84FF9" w:rsidRDefault="0021245A">
      <w:pPr>
        <w:pStyle w:val="code"/>
      </w:pPr>
      <w:r>
        <w:t xml:space="preserve"> ACCESSORID = PROFXYZ   NAME       = TEST</w:t>
      </w:r>
      <w:proofErr w:type="gramStart"/>
      <w:r>
        <w:t>,ID</w:t>
      </w:r>
      <w:proofErr w:type="gramEnd"/>
      <w:r>
        <w:t xml:space="preserve">                      </w:t>
      </w:r>
    </w:p>
    <w:p w:rsidR="00A84FF9" w:rsidRDefault="0021245A">
      <w:pPr>
        <w:pStyle w:val="code"/>
      </w:pPr>
      <w:r>
        <w:t xml:space="preserve"> TYPE       = USER                                                </w:t>
      </w:r>
    </w:p>
    <w:p w:rsidR="00A84FF9" w:rsidRDefault="0021245A">
      <w:pPr>
        <w:pStyle w:val="code"/>
      </w:pPr>
      <w:r>
        <w:t xml:space="preserve"> FACILITY   = BATCH                                               </w:t>
      </w:r>
    </w:p>
    <w:p w:rsidR="00A84FF9" w:rsidRDefault="0021245A">
      <w:pPr>
        <w:pStyle w:val="code"/>
      </w:pPr>
      <w:r>
        <w:t xml:space="preserve"> FACILITY   = TSO                                                 </w:t>
      </w:r>
    </w:p>
    <w:p w:rsidR="00A84FF9" w:rsidRDefault="0021245A">
      <w:pPr>
        <w:pStyle w:val="code"/>
      </w:pPr>
      <w:r>
        <w:t xml:space="preserve"> FACILITY   = CHCICSF                                             </w:t>
      </w:r>
    </w:p>
    <w:p w:rsidR="00A84FF9" w:rsidRDefault="0021245A">
      <w:pPr>
        <w:pStyle w:val="code"/>
      </w:pPr>
      <w:r>
        <w:t xml:space="preserve"> FACILITY   = ROSCOE                                              </w:t>
      </w:r>
    </w:p>
    <w:p w:rsidR="00A84FF9" w:rsidRDefault="0021245A">
      <w:pPr>
        <w:pStyle w:val="code"/>
      </w:pPr>
      <w:r>
        <w:t xml:space="preserve"> FACILITY   = VTP                                                 </w:t>
      </w:r>
    </w:p>
    <w:p w:rsidR="00A84FF9" w:rsidRDefault="0021245A">
      <w:pPr>
        <w:pStyle w:val="code"/>
      </w:pPr>
      <w:r>
        <w:t xml:space="preserve"> DEPT </w:t>
      </w:r>
      <w:proofErr w:type="gramStart"/>
      <w:r>
        <w:t>ACID  =</w:t>
      </w:r>
      <w:proofErr w:type="gramEnd"/>
      <w:r>
        <w:t xml:space="preserve"> CHDEPT    DEPARTMENT = NOWHERE USA         </w:t>
      </w:r>
    </w:p>
    <w:p w:rsidR="00A84FF9" w:rsidRDefault="0021245A">
      <w:pPr>
        <w:pStyle w:val="code"/>
      </w:pPr>
      <w:r>
        <w:t xml:space="preserve"> DIV ACID   = REGION7   DIVISION   = THIS DIV           </w:t>
      </w:r>
    </w:p>
    <w:p w:rsidR="00A84FF9" w:rsidRDefault="0021245A">
      <w:pPr>
        <w:pStyle w:val="code"/>
      </w:pPr>
      <w:r>
        <w:t xml:space="preserve"> ZONE </w:t>
      </w:r>
      <w:proofErr w:type="gramStart"/>
      <w:r>
        <w:t>ACID  =</w:t>
      </w:r>
      <w:proofErr w:type="gramEnd"/>
      <w:r>
        <w:t xml:space="preserve"> STZONE    ZONE       = STRIKE ZONE         </w:t>
      </w:r>
    </w:p>
    <w:p w:rsidR="00A84FF9" w:rsidRDefault="0021245A">
      <w:pPr>
        <w:pStyle w:val="code"/>
      </w:pPr>
      <w:r>
        <w:t xml:space="preserve"> CREATED    = 07/16/</w:t>
      </w:r>
      <w:proofErr w:type="gramStart"/>
      <w:r>
        <w:t>98  LAST</w:t>
      </w:r>
      <w:proofErr w:type="gramEnd"/>
      <w:r>
        <w:t xml:space="preserve"> MOD   = 07/16/98  11:15              </w:t>
      </w:r>
    </w:p>
    <w:p w:rsidR="00A84FF9" w:rsidRDefault="0021245A">
      <w:pPr>
        <w:pStyle w:val="code"/>
      </w:pPr>
      <w:r>
        <w:t xml:space="preserve"> EXPIRES    = 08/15/99                                            </w:t>
      </w:r>
    </w:p>
    <w:p w:rsidR="00A84FF9" w:rsidRDefault="0021245A">
      <w:pPr>
        <w:pStyle w:val="code"/>
        <w:pBdr>
          <w:top w:val="single" w:sz="6" w:space="1" w:color="auto"/>
          <w:left w:val="single" w:sz="6" w:space="4" w:color="auto"/>
          <w:bottom w:val="single" w:sz="6" w:space="1" w:color="auto"/>
          <w:right w:val="single" w:sz="6" w:space="4" w:color="auto"/>
        </w:pBdr>
      </w:pPr>
      <w:r>
        <w:t xml:space="preserve"> PROFILES   = </w:t>
      </w:r>
      <w:proofErr w:type="gramStart"/>
      <w:r>
        <w:t>PROFCOMP  CHSSPRF</w:t>
      </w:r>
      <w:proofErr w:type="gramEnd"/>
      <w:r>
        <w:t xml:space="preserve">   PROFCOMS  TSOPROF               </w:t>
      </w:r>
    </w:p>
    <w:p w:rsidR="00A84FF9" w:rsidRDefault="0021245A">
      <w:pPr>
        <w:pStyle w:val="code"/>
      </w:pPr>
      <w:r>
        <w:t xml:space="preserve">                          </w:t>
      </w:r>
      <w:proofErr w:type="gramStart"/>
      <w:r>
        <w:t>TRNSEC02  TRNSEC01</w:t>
      </w:r>
      <w:proofErr w:type="gramEnd"/>
      <w:r>
        <w:t xml:space="preserve">                      </w:t>
      </w:r>
    </w:p>
    <w:p w:rsidR="00A84FF9" w:rsidRDefault="0021245A">
      <w:pPr>
        <w:pStyle w:val="code"/>
      </w:pPr>
      <w:r>
        <w:t xml:space="preserve">                                                                  </w:t>
      </w:r>
    </w:p>
    <w:p w:rsidR="00A84FF9" w:rsidRDefault="0021245A">
      <w:pPr>
        <w:pStyle w:val="code"/>
      </w:pPr>
      <w:r>
        <w:t xml:space="preserve"> </w:t>
      </w:r>
      <w:proofErr w:type="gramStart"/>
      <w:r>
        <w:t>TSS0300I  LIST</w:t>
      </w:r>
      <w:proofErr w:type="gramEnd"/>
      <w:r>
        <w:t xml:space="preserve">     FUNCTION SUCCESSFUL                           </w:t>
      </w:r>
    </w:p>
    <w:p w:rsidR="00A84FF9" w:rsidRDefault="0021245A">
      <w:pPr>
        <w:pStyle w:val="code"/>
      </w:pPr>
      <w:r>
        <w:t xml:space="preserve">                                                                  </w:t>
      </w:r>
    </w:p>
    <w:p w:rsidR="00A84FF9" w:rsidRDefault="0021245A">
      <w:pPr>
        <w:pStyle w:val="code"/>
      </w:pPr>
      <w:r>
        <w:t xml:space="preserve"> ***                                                              </w:t>
      </w:r>
    </w:p>
    <w:p w:rsidR="00A84FF9" w:rsidRDefault="00A84FF9">
      <w:pPr>
        <w:pStyle w:val="code"/>
      </w:pPr>
    </w:p>
    <w:p w:rsidR="00A84FF9" w:rsidRDefault="0021245A">
      <w:pPr>
        <w:pStyle w:val="Heading2"/>
        <w:rPr>
          <w:b w:val="0"/>
        </w:rPr>
      </w:pPr>
      <w:r>
        <w:br w:type="page"/>
      </w:r>
    </w:p>
    <w:p w:rsidR="00A84FF9" w:rsidRDefault="0021245A">
      <w:pPr>
        <w:pStyle w:val="NormalLeadin"/>
        <w:spacing w:before="240" w:line="240" w:lineRule="exact"/>
      </w:pPr>
      <w:r>
        <w:lastRenderedPageBreak/>
        <w:t>To remove profiles from this ID this command could be issued:</w:t>
      </w:r>
    </w:p>
    <w:p w:rsidR="00A84FF9" w:rsidRDefault="00A84FF9">
      <w:pPr>
        <w:spacing w:line="240" w:lineRule="exact"/>
      </w:pPr>
    </w:p>
    <w:p w:rsidR="00A84FF9" w:rsidRDefault="0021245A">
      <w:pPr>
        <w:pStyle w:val="screen"/>
      </w:pPr>
      <w:r>
        <w:t xml:space="preserve"> </w:t>
      </w:r>
    </w:p>
    <w:p w:rsidR="00A84FF9" w:rsidRDefault="0021245A">
      <w:pPr>
        <w:pStyle w:val="screen"/>
      </w:pPr>
      <w:r>
        <w:t xml:space="preserve"> </w:t>
      </w:r>
      <w:proofErr w:type="gramStart"/>
      <w:r>
        <w:t>OPTION  =</w:t>
      </w:r>
      <w:proofErr w:type="gramEnd"/>
      <w:r>
        <w:t xml:space="preserve">==&gt; </w:t>
      </w:r>
      <w:r>
        <w:rPr>
          <w:u w:val="single"/>
        </w:rPr>
        <w:t xml:space="preserve"> Insert    </w:t>
      </w:r>
      <w:r>
        <w:t xml:space="preserve">                                            </w:t>
      </w:r>
    </w:p>
    <w:p w:rsidR="00A84FF9" w:rsidRDefault="0021245A">
      <w:pPr>
        <w:pStyle w:val="screen"/>
      </w:pPr>
      <w:r>
        <w:t xml:space="preserve"> LOGONID ===&gt; </w:t>
      </w:r>
      <w:r>
        <w:rPr>
          <w:u w:val="single"/>
        </w:rPr>
        <w:t xml:space="preserve">PROFxyz </w:t>
      </w:r>
      <w:r>
        <w:t xml:space="preserve">                                                       </w:t>
      </w:r>
    </w:p>
    <w:p w:rsidR="00A84FF9" w:rsidRDefault="0021245A">
      <w:pPr>
        <w:pStyle w:val="screen"/>
      </w:pPr>
      <w:r>
        <w:t xml:space="preserve"> DATA    ===</w:t>
      </w:r>
      <w:proofErr w:type="gramStart"/>
      <w:r>
        <w:t xml:space="preserve">&gt; </w:t>
      </w:r>
      <w:r>
        <w:rPr>
          <w:u w:val="single"/>
        </w:rPr>
        <w:t xml:space="preserve"> </w:t>
      </w:r>
      <w:proofErr w:type="spellStart"/>
      <w:r>
        <w:rPr>
          <w:u w:val="single"/>
        </w:rPr>
        <w:t>chssprf</w:t>
      </w:r>
      <w:proofErr w:type="spellEnd"/>
      <w:proofErr w:type="gramEnd"/>
      <w:r>
        <w:rPr>
          <w:u w:val="single"/>
        </w:rPr>
        <w:t xml:space="preserve"> </w:t>
      </w:r>
      <w:proofErr w:type="spellStart"/>
      <w:r>
        <w:rPr>
          <w:u w:val="single"/>
        </w:rPr>
        <w:t>PROFcoms</w:t>
      </w:r>
      <w:proofErr w:type="spellEnd"/>
      <w:r>
        <w:rPr>
          <w:u w:val="single"/>
        </w:rPr>
        <w:t xml:space="preserve">   </w:t>
      </w:r>
      <w:r>
        <w:t xml:space="preserve">                                        </w:t>
      </w:r>
    </w:p>
    <w:p w:rsidR="00A84FF9" w:rsidRDefault="0021245A">
      <w:pPr>
        <w:pStyle w:val="screen"/>
      </w:pPr>
      <w:r>
        <w:rPr>
          <w:caps/>
        </w:rPr>
        <w:t xml:space="preserve"> DATA2   ===</w:t>
      </w:r>
      <w:proofErr w:type="gramStart"/>
      <w:r>
        <w:rPr>
          <w:caps/>
        </w:rPr>
        <w:t>&gt;</w:t>
      </w:r>
      <w:r>
        <w:rPr>
          <w:caps/>
          <w:u w:val="single"/>
        </w:rPr>
        <w:t xml:space="preserve">  0</w:t>
      </w:r>
      <w:proofErr w:type="gramEnd"/>
      <w:r>
        <w:rPr>
          <w:caps/>
          <w:u w:val="single"/>
        </w:rPr>
        <w:t xml:space="preserve">  </w:t>
      </w:r>
      <w:r>
        <w:rPr>
          <w:caps/>
        </w:rPr>
        <w:t xml:space="preserve">     </w:t>
      </w:r>
      <w:r>
        <w:t xml:space="preserve">                                                        </w:t>
      </w:r>
    </w:p>
    <w:p w:rsidR="00A84FF9" w:rsidRDefault="0021245A">
      <w:pPr>
        <w:spacing w:line="240" w:lineRule="exact"/>
      </w:pPr>
      <w:r>
        <w:rPr>
          <w:b/>
        </w:rPr>
        <w:t>Note:</w:t>
      </w:r>
      <w:r>
        <w:t xml:space="preserve"> After this command is issued and the ID was listed, you would see the following:</w:t>
      </w:r>
    </w:p>
    <w:p w:rsidR="00A84FF9" w:rsidRDefault="00A84FF9">
      <w:pPr>
        <w:spacing w:line="240" w:lineRule="exact"/>
      </w:pPr>
    </w:p>
    <w:p w:rsidR="00A84FF9" w:rsidRDefault="0021245A">
      <w:pPr>
        <w:pStyle w:val="code"/>
      </w:pPr>
      <w:r>
        <w:t xml:space="preserve"> ACCESSORID = PROFXYZ   NAME       = TEST</w:t>
      </w:r>
      <w:proofErr w:type="gramStart"/>
      <w:r>
        <w:t>,ID</w:t>
      </w:r>
      <w:proofErr w:type="gramEnd"/>
      <w:r>
        <w:t xml:space="preserve">                      </w:t>
      </w:r>
    </w:p>
    <w:p w:rsidR="00A84FF9" w:rsidRDefault="0021245A">
      <w:pPr>
        <w:pStyle w:val="code"/>
      </w:pPr>
      <w:r>
        <w:t xml:space="preserve"> TYPE       = USER                                                </w:t>
      </w:r>
    </w:p>
    <w:p w:rsidR="00A84FF9" w:rsidRDefault="0021245A">
      <w:pPr>
        <w:pStyle w:val="code"/>
      </w:pPr>
      <w:r>
        <w:t xml:space="preserve"> FACILITY   = BATCH                                               </w:t>
      </w:r>
    </w:p>
    <w:p w:rsidR="00A84FF9" w:rsidRDefault="0021245A">
      <w:pPr>
        <w:pStyle w:val="code"/>
      </w:pPr>
      <w:r>
        <w:t xml:space="preserve"> FACILITY   = TSO                                                 </w:t>
      </w:r>
    </w:p>
    <w:p w:rsidR="00A84FF9" w:rsidRDefault="0021245A">
      <w:pPr>
        <w:pStyle w:val="code"/>
      </w:pPr>
      <w:r>
        <w:t xml:space="preserve"> FACILITY   = CHCICSF                                             </w:t>
      </w:r>
    </w:p>
    <w:p w:rsidR="00A84FF9" w:rsidRDefault="0021245A">
      <w:pPr>
        <w:pStyle w:val="code"/>
      </w:pPr>
      <w:r>
        <w:t xml:space="preserve"> FACILITY   = ROSCOE                                              </w:t>
      </w:r>
    </w:p>
    <w:p w:rsidR="00A84FF9" w:rsidRDefault="0021245A">
      <w:pPr>
        <w:pStyle w:val="code"/>
      </w:pPr>
      <w:r>
        <w:t xml:space="preserve"> FACILITY   = VTP                                                 </w:t>
      </w:r>
    </w:p>
    <w:p w:rsidR="00A84FF9" w:rsidRDefault="0021245A">
      <w:pPr>
        <w:pStyle w:val="code"/>
      </w:pPr>
      <w:r>
        <w:t xml:space="preserve"> DEPT </w:t>
      </w:r>
      <w:proofErr w:type="gramStart"/>
      <w:r>
        <w:t>ACID  =</w:t>
      </w:r>
      <w:proofErr w:type="gramEnd"/>
      <w:r>
        <w:t xml:space="preserve"> CHDEPT    DEPARTMENT = NOWHERE USA         </w:t>
      </w:r>
    </w:p>
    <w:p w:rsidR="00A84FF9" w:rsidRDefault="0021245A">
      <w:pPr>
        <w:pStyle w:val="code"/>
      </w:pPr>
      <w:r>
        <w:t xml:space="preserve"> DIV ACID   = REGION7   DIVISION   = THIS DIV           </w:t>
      </w:r>
    </w:p>
    <w:p w:rsidR="00A84FF9" w:rsidRDefault="0021245A">
      <w:pPr>
        <w:pStyle w:val="code"/>
      </w:pPr>
      <w:r>
        <w:t xml:space="preserve"> ZONE </w:t>
      </w:r>
      <w:proofErr w:type="gramStart"/>
      <w:r>
        <w:t>ACID  =</w:t>
      </w:r>
      <w:proofErr w:type="gramEnd"/>
      <w:r>
        <w:t xml:space="preserve"> STZONE    ZONE       = STRIKE ZONE</w:t>
      </w:r>
    </w:p>
    <w:p w:rsidR="00A84FF9" w:rsidRDefault="0021245A">
      <w:pPr>
        <w:pStyle w:val="code"/>
      </w:pPr>
      <w:r>
        <w:t xml:space="preserve"> CREATED    = 07/16/</w:t>
      </w:r>
      <w:proofErr w:type="gramStart"/>
      <w:r>
        <w:t>93  LAST</w:t>
      </w:r>
      <w:proofErr w:type="gramEnd"/>
      <w:r>
        <w:t xml:space="preserve"> MOD   = 07/16/93  11:15              </w:t>
      </w:r>
    </w:p>
    <w:p w:rsidR="00A84FF9" w:rsidRDefault="0021245A">
      <w:pPr>
        <w:pStyle w:val="code"/>
      </w:pPr>
      <w:r>
        <w:t xml:space="preserve"> EXPIRES    = 08/15/93                                            </w:t>
      </w:r>
    </w:p>
    <w:p w:rsidR="00A84FF9" w:rsidRDefault="0021245A">
      <w:pPr>
        <w:pStyle w:val="code"/>
        <w:pBdr>
          <w:top w:val="single" w:sz="6" w:space="1" w:color="auto"/>
          <w:left w:val="single" w:sz="6" w:space="4" w:color="auto"/>
          <w:bottom w:val="single" w:sz="6" w:space="1" w:color="auto"/>
          <w:right w:val="single" w:sz="6" w:space="4" w:color="auto"/>
        </w:pBdr>
      </w:pPr>
      <w:r>
        <w:t xml:space="preserve"> PROFILES   = PROFCOMP    </w:t>
      </w:r>
      <w:proofErr w:type="gramStart"/>
      <w:r>
        <w:t>TSOPROF  TRNSEC02</w:t>
      </w:r>
      <w:proofErr w:type="gramEnd"/>
      <w:r>
        <w:t xml:space="preserve"> TRNSEC01              </w:t>
      </w:r>
    </w:p>
    <w:p w:rsidR="00A84FF9" w:rsidRDefault="0021245A">
      <w:pPr>
        <w:pStyle w:val="code"/>
      </w:pPr>
      <w:r>
        <w:t xml:space="preserve">                                                        </w:t>
      </w:r>
    </w:p>
    <w:p w:rsidR="00A84FF9" w:rsidRDefault="0021245A">
      <w:pPr>
        <w:pStyle w:val="code"/>
      </w:pPr>
      <w:r>
        <w:t xml:space="preserve">                                                                  </w:t>
      </w:r>
    </w:p>
    <w:p w:rsidR="00A84FF9" w:rsidRDefault="0021245A">
      <w:pPr>
        <w:pStyle w:val="code"/>
      </w:pPr>
      <w:r>
        <w:t xml:space="preserve"> </w:t>
      </w:r>
      <w:proofErr w:type="gramStart"/>
      <w:r>
        <w:t>TSS0300I  LIST</w:t>
      </w:r>
      <w:proofErr w:type="gramEnd"/>
      <w:r>
        <w:t xml:space="preserve">     FUNCTION SUCCESSFUL                           </w:t>
      </w:r>
    </w:p>
    <w:p w:rsidR="00A84FF9" w:rsidRDefault="0021245A">
      <w:pPr>
        <w:pStyle w:val="code"/>
      </w:pPr>
      <w:r>
        <w:t xml:space="preserve">                                                                  </w:t>
      </w:r>
    </w:p>
    <w:p w:rsidR="00A84FF9" w:rsidRDefault="0021245A">
      <w:pPr>
        <w:pStyle w:val="code"/>
      </w:pPr>
      <w:r>
        <w:t xml:space="preserve"> ***                                                              </w:t>
      </w:r>
    </w:p>
    <w:p w:rsidR="00A84FF9" w:rsidRDefault="0021245A">
      <w:pPr>
        <w:pStyle w:val="Query"/>
      </w:pPr>
      <w:r>
        <w:br w:type="page"/>
      </w:r>
    </w:p>
    <w:p w:rsidR="00A84FF9" w:rsidRDefault="0021245A">
      <w:pPr>
        <w:pStyle w:val="Heading2"/>
        <w:rPr>
          <w:b w:val="0"/>
        </w:rPr>
      </w:pPr>
      <w:r>
        <w:lastRenderedPageBreak/>
        <w:t>MODIFY</w:t>
      </w:r>
      <w:r w:rsidR="00A84FF9">
        <w:rPr>
          <w:b w:val="0"/>
        </w:rPr>
        <w:fldChar w:fldCharType="begin"/>
      </w:r>
      <w:r>
        <w:rPr>
          <w:b w:val="0"/>
        </w:rPr>
        <w:instrText>XE "Facility entry , modifying"</w:instrText>
      </w:r>
      <w:r w:rsidR="00A84FF9">
        <w:rPr>
          <w:b w:val="0"/>
        </w:rPr>
        <w:fldChar w:fldCharType="end"/>
      </w:r>
      <w:r w:rsidR="00A84FF9">
        <w:rPr>
          <w:b w:val="0"/>
        </w:rPr>
        <w:fldChar w:fldCharType="begin"/>
      </w:r>
      <w:r>
        <w:rPr>
          <w:b w:val="0"/>
        </w:rPr>
        <w:instrText>XE "Modify command for facilities"</w:instrText>
      </w:r>
      <w:r w:rsidR="00A84FF9">
        <w:rPr>
          <w:b w:val="0"/>
        </w:rPr>
        <w:fldChar w:fldCharType="end"/>
      </w:r>
      <w:r w:rsidR="00A84FF9">
        <w:rPr>
          <w:b w:val="0"/>
        </w:rPr>
        <w:fldChar w:fldCharType="begin"/>
      </w:r>
      <w:r>
        <w:rPr>
          <w:b w:val="0"/>
        </w:rPr>
        <w:instrText xml:space="preserve"> tc "MODIFY" \L 3 </w:instrText>
      </w:r>
      <w:r w:rsidR="00A84FF9">
        <w:rPr>
          <w:b w:val="0"/>
        </w:rPr>
        <w:fldChar w:fldCharType="end"/>
      </w:r>
    </w:p>
    <w:p w:rsidR="00A84FF9" w:rsidRDefault="0021245A">
      <w:pPr>
        <w:pStyle w:val="CommentText"/>
        <w:spacing w:line="240" w:lineRule="exact"/>
      </w:pPr>
      <w:r>
        <w:t>Data needed in OPTION     :  MODIFY</w:t>
      </w:r>
    </w:p>
    <w:p w:rsidR="00A84FF9" w:rsidRDefault="0021245A">
      <w:pPr>
        <w:spacing w:line="240" w:lineRule="exact"/>
      </w:pPr>
      <w:r>
        <w:t>Data needed in ACID           : A profile under you control.</w:t>
      </w:r>
    </w:p>
    <w:p w:rsidR="00A84FF9" w:rsidRDefault="0021245A">
      <w:pPr>
        <w:spacing w:line="240" w:lineRule="exact"/>
      </w:pPr>
      <w:proofErr w:type="gramStart"/>
      <w:r>
        <w:t>Data needed in DATA          :  Not used.</w:t>
      </w:r>
      <w:proofErr w:type="gramEnd"/>
    </w:p>
    <w:p w:rsidR="00A84FF9" w:rsidRDefault="0021245A">
      <w:pPr>
        <w:spacing w:line="240" w:lineRule="exact"/>
      </w:pPr>
      <w:proofErr w:type="gramStart"/>
      <w:r>
        <w:t>Data needed in DATA2        :  Not used.</w:t>
      </w:r>
      <w:proofErr w:type="gramEnd"/>
      <w:r>
        <w:t xml:space="preserve">       </w:t>
      </w:r>
    </w:p>
    <w:p w:rsidR="00A84FF9" w:rsidRDefault="0021245A">
      <w:pPr>
        <w:spacing w:line="240" w:lineRule="exact"/>
      </w:pPr>
      <w:proofErr w:type="gramStart"/>
      <w:r>
        <w:t>Function :</w:t>
      </w:r>
      <w:proofErr w:type="gramEnd"/>
      <w:r>
        <w:t xml:space="preserve"> This command displays a panel to facilitate updating a profile in a full screen mode. This command actually creates a batch job to do the updates, there are no immediate interactive updates performed. </w:t>
      </w:r>
    </w:p>
    <w:p w:rsidR="00A84FF9" w:rsidRDefault="0021245A">
      <w:pPr>
        <w:spacing w:line="240" w:lineRule="exact"/>
      </w:pPr>
      <w:r>
        <w:t>The Option area of the panel for this command should look like this:</w:t>
      </w:r>
    </w:p>
    <w:p w:rsidR="00A84FF9" w:rsidRDefault="0021245A">
      <w:pPr>
        <w:pStyle w:val="screen"/>
      </w:pPr>
      <w:r>
        <w:t xml:space="preserve">                                                                                </w:t>
      </w:r>
    </w:p>
    <w:p w:rsidR="00A84FF9" w:rsidRDefault="0021245A">
      <w:pPr>
        <w:pStyle w:val="screen"/>
      </w:pPr>
      <w:r>
        <w:t xml:space="preserve"> OPTION    ===</w:t>
      </w:r>
      <w:proofErr w:type="gramStart"/>
      <w:r>
        <w:t xml:space="preserve">&gt; </w:t>
      </w:r>
      <w:r>
        <w:rPr>
          <w:u w:val="single"/>
        </w:rPr>
        <w:t xml:space="preserve"> MODIFY</w:t>
      </w:r>
      <w:proofErr w:type="gramEnd"/>
      <w:r>
        <w:t xml:space="preserve">                                            </w:t>
      </w:r>
    </w:p>
    <w:p w:rsidR="00A84FF9" w:rsidRDefault="0021245A">
      <w:pPr>
        <w:pStyle w:val="screen"/>
      </w:pPr>
      <w:r>
        <w:t xml:space="preserve"> ACID      ===</w:t>
      </w:r>
      <w:proofErr w:type="gramStart"/>
      <w:r>
        <w:t xml:space="preserve">&gt; </w:t>
      </w:r>
      <w:r>
        <w:rPr>
          <w:u w:val="single"/>
        </w:rPr>
        <w:t xml:space="preserve"> MVSTECH</w:t>
      </w:r>
      <w:proofErr w:type="gramEnd"/>
      <w:r>
        <w:rPr>
          <w:u w:val="single"/>
        </w:rPr>
        <w:t xml:space="preserve">     </w:t>
      </w:r>
      <w:r>
        <w:t xml:space="preserve">                                                 </w:t>
      </w:r>
    </w:p>
    <w:p w:rsidR="00A84FF9" w:rsidRDefault="0021245A">
      <w:pPr>
        <w:pStyle w:val="screen"/>
      </w:pPr>
      <w:r>
        <w:rPr>
          <w:caps/>
        </w:rPr>
        <w:t xml:space="preserve"> DATA      ===&gt;   </w:t>
      </w:r>
      <w:r>
        <w:rPr>
          <w:caps/>
        </w:rPr>
        <w:tab/>
        <w:t xml:space="preserve">              </w:t>
      </w:r>
      <w:r>
        <w:t xml:space="preserve">                                                  </w:t>
      </w:r>
    </w:p>
    <w:p w:rsidR="00A84FF9" w:rsidRDefault="0021245A">
      <w:pPr>
        <w:pStyle w:val="screen"/>
      </w:pPr>
      <w:r>
        <w:t xml:space="preserve"> DATA2     ===&gt;                                                                </w:t>
      </w:r>
    </w:p>
    <w:p w:rsidR="00A84FF9" w:rsidRDefault="0021245A">
      <w:pPr>
        <w:spacing w:line="240" w:lineRule="exact"/>
      </w:pPr>
      <w:r>
        <w:t xml:space="preserve">An example of using the modify command is given below.  This </w:t>
      </w:r>
      <w:proofErr w:type="gramStart"/>
      <w:r>
        <w:t>examples</w:t>
      </w:r>
      <w:proofErr w:type="gramEnd"/>
      <w:r>
        <w:t xml:space="preserve"> uses three options to specify a delete of facilities VTP and NDM, and an addition of an entry using IMSJES2.  Spool resource as a model.</w:t>
      </w:r>
      <w:r>
        <w:br/>
      </w:r>
    </w:p>
    <w:p w:rsidR="00A84FF9" w:rsidRDefault="0021245A">
      <w:pPr>
        <w:pStyle w:val="screen"/>
      </w:pPr>
      <w:r>
        <w:t>---MODE</w:t>
      </w:r>
      <w:proofErr w:type="gramStart"/>
      <w:r>
        <w:t>:ONLINE</w:t>
      </w:r>
      <w:proofErr w:type="gramEnd"/>
      <w:r>
        <w:t xml:space="preserve">   ----- TD01    SECURITY PANEL -----G114228 ------13:25---</w:t>
      </w:r>
    </w:p>
    <w:p w:rsidR="00A84FF9" w:rsidRDefault="0021245A">
      <w:pPr>
        <w:pStyle w:val="screen"/>
      </w:pPr>
      <w:r>
        <w:t xml:space="preserve">                                                                             </w:t>
      </w:r>
    </w:p>
    <w:p w:rsidR="00A84FF9" w:rsidRDefault="0021245A">
      <w:pPr>
        <w:pStyle w:val="screen"/>
      </w:pPr>
      <w:proofErr w:type="gramStart"/>
      <w:r>
        <w:t>Option  =</w:t>
      </w:r>
      <w:proofErr w:type="gramEnd"/>
      <w:r>
        <w:t xml:space="preserve">==&gt;                                                                 </w:t>
      </w:r>
    </w:p>
    <w:p w:rsidR="00A84FF9" w:rsidRDefault="0021245A">
      <w:pPr>
        <w:pStyle w:val="screen"/>
      </w:pPr>
      <w:r>
        <w:t xml:space="preserve">ACID    ===&gt; MVSTECH                                                         </w:t>
      </w:r>
    </w:p>
    <w:p w:rsidR="00A84FF9" w:rsidRDefault="0021245A">
      <w:pPr>
        <w:pStyle w:val="screen"/>
      </w:pPr>
      <w:r>
        <w:t xml:space="preserve">                                                                             </w:t>
      </w:r>
    </w:p>
    <w:p w:rsidR="00A84FF9" w:rsidRDefault="0021245A">
      <w:pPr>
        <w:pStyle w:val="screen"/>
      </w:pPr>
      <w:r>
        <w:t xml:space="preserve">  Functions are </w:t>
      </w:r>
      <w:proofErr w:type="gramStart"/>
      <w:r>
        <w:t>A(</w:t>
      </w:r>
      <w:proofErr w:type="gramEnd"/>
      <w:r>
        <w:t xml:space="preserve">Add) M(Modify) D(Delete) S(show details)                   </w:t>
      </w:r>
    </w:p>
    <w:p w:rsidR="00A84FF9" w:rsidRDefault="0021245A">
      <w:pPr>
        <w:pStyle w:val="screen"/>
      </w:pPr>
      <w:r>
        <w:t xml:space="preserve"> </w:t>
      </w:r>
      <w:proofErr w:type="spellStart"/>
      <w:proofErr w:type="gramStart"/>
      <w:r>
        <w:t>Funct</w:t>
      </w:r>
      <w:proofErr w:type="spellEnd"/>
      <w:r>
        <w:t xml:space="preserve">  Type</w:t>
      </w:r>
      <w:proofErr w:type="gramEnd"/>
      <w:r>
        <w:t xml:space="preserve">           Resource                               Access                </w:t>
      </w:r>
    </w:p>
    <w:p w:rsidR="00A84FF9" w:rsidRDefault="0021245A">
      <w:pPr>
        <w:pStyle w:val="screen"/>
      </w:pPr>
      <w:r>
        <w:t xml:space="preserve">----------------------------------------------------------------------       </w:t>
      </w:r>
    </w:p>
    <w:p w:rsidR="00A84FF9" w:rsidRDefault="0021245A">
      <w:pPr>
        <w:pStyle w:val="screen"/>
      </w:pPr>
      <w:r>
        <w:t xml:space="preserve">             FACILITY CICSDIV                                                     </w:t>
      </w:r>
    </w:p>
    <w:p w:rsidR="00A84FF9" w:rsidRDefault="0021245A">
      <w:pPr>
        <w:pStyle w:val="screen"/>
      </w:pPr>
      <w:r>
        <w:t xml:space="preserve">             FACILITY NCCF                                                        </w:t>
      </w:r>
    </w:p>
    <w:p w:rsidR="00A84FF9" w:rsidRDefault="0021245A">
      <w:pPr>
        <w:pStyle w:val="screen"/>
      </w:pPr>
      <w:r>
        <w:t xml:space="preserve">   </w:t>
      </w:r>
      <w:proofErr w:type="gramStart"/>
      <w:r>
        <w:t>d</w:t>
      </w:r>
      <w:proofErr w:type="gramEnd"/>
      <w:r>
        <w:t xml:space="preserve">        FACILITY VTP                                                         </w:t>
      </w:r>
    </w:p>
    <w:p w:rsidR="00A84FF9" w:rsidRDefault="0021245A">
      <w:pPr>
        <w:pStyle w:val="screen"/>
      </w:pPr>
      <w:r>
        <w:t xml:space="preserve">   </w:t>
      </w:r>
      <w:proofErr w:type="gramStart"/>
      <w:r>
        <w:t>d</w:t>
      </w:r>
      <w:proofErr w:type="gramEnd"/>
      <w:r>
        <w:t xml:space="preserve">        FACILITY NDM                                                         </w:t>
      </w:r>
    </w:p>
    <w:p w:rsidR="00A84FF9" w:rsidRDefault="0021245A">
      <w:pPr>
        <w:pStyle w:val="screen"/>
      </w:pPr>
      <w:r>
        <w:t xml:space="preserve">             FACILITY OMON                                                        </w:t>
      </w:r>
    </w:p>
    <w:p w:rsidR="00A84FF9" w:rsidRDefault="0021245A">
      <w:pPr>
        <w:pStyle w:val="screen"/>
      </w:pPr>
      <w:r>
        <w:t xml:space="preserve">             FACILITY TCPIP                                                       </w:t>
      </w:r>
    </w:p>
    <w:p w:rsidR="00A84FF9" w:rsidRDefault="0021245A">
      <w:pPr>
        <w:pStyle w:val="screen"/>
      </w:pPr>
      <w:r>
        <w:t xml:space="preserve">             $$BYPASS NOVOLCHK</w:t>
      </w:r>
      <w:proofErr w:type="gramStart"/>
      <w:r>
        <w:t>,NOLCFCHK</w:t>
      </w:r>
      <w:proofErr w:type="gramEnd"/>
      <w:r>
        <w:t xml:space="preserve">                                           </w:t>
      </w:r>
    </w:p>
    <w:p w:rsidR="00A84FF9" w:rsidRDefault="0021245A">
      <w:pPr>
        <w:pStyle w:val="screen"/>
      </w:pPr>
      <w:r>
        <w:t xml:space="preserve">             ACID     SAVEDOE                                                     </w:t>
      </w:r>
    </w:p>
    <w:p w:rsidR="00A84FF9" w:rsidRDefault="0021245A">
      <w:pPr>
        <w:pStyle w:val="screen"/>
      </w:pPr>
      <w:r>
        <w:t xml:space="preserve">             ACID     TECHUSE                                                     </w:t>
      </w:r>
    </w:p>
    <w:p w:rsidR="00A84FF9" w:rsidRDefault="0021245A">
      <w:pPr>
        <w:pStyle w:val="screen"/>
      </w:pPr>
      <w:r>
        <w:t xml:space="preserve">             ACID     UCC7BAT                                                     </w:t>
      </w:r>
    </w:p>
    <w:p w:rsidR="00A84FF9" w:rsidRDefault="0021245A">
      <w:pPr>
        <w:pStyle w:val="screen"/>
      </w:pPr>
      <w:r>
        <w:t xml:space="preserve">   </w:t>
      </w:r>
      <w:proofErr w:type="gramStart"/>
      <w:r>
        <w:t>a</w:t>
      </w:r>
      <w:proofErr w:type="gramEnd"/>
      <w:r>
        <w:t xml:space="preserve">        JESSPOOL IMSJES2.                              ALL           </w:t>
      </w:r>
    </w:p>
    <w:p w:rsidR="00A84FF9" w:rsidRDefault="0021245A">
      <w:pPr>
        <w:pStyle w:val="screen"/>
      </w:pPr>
      <w:r>
        <w:t xml:space="preserve">             </w:t>
      </w:r>
      <w:proofErr w:type="gramStart"/>
      <w:r>
        <w:t>JESJOBS  CANCEL</w:t>
      </w:r>
      <w:proofErr w:type="gramEnd"/>
      <w:r>
        <w:t>.                              ALL</w:t>
      </w:r>
    </w:p>
    <w:p w:rsidR="00A84FF9" w:rsidRDefault="00A84FF9">
      <w:r>
        <w:fldChar w:fldCharType="begin"/>
      </w:r>
      <w:r w:rsidR="0021245A">
        <w:instrText>XE "Facility entry , modifying"</w:instrText>
      </w:r>
      <w:r>
        <w:fldChar w:fldCharType="end"/>
      </w:r>
      <w:r>
        <w:fldChar w:fldCharType="begin"/>
      </w:r>
      <w:r w:rsidR="0021245A">
        <w:instrText>XE "Modify command for facilities"</w:instrText>
      </w:r>
      <w:r>
        <w:fldChar w:fldCharType="end"/>
      </w:r>
      <w:r>
        <w:fldChar w:fldCharType="begin"/>
      </w:r>
      <w:r w:rsidR="0021245A">
        <w:instrText xml:space="preserve"> tc "MODIFY" \L 3 </w:instrText>
      </w:r>
      <w:r>
        <w:fldChar w:fldCharType="end"/>
      </w:r>
      <w:r w:rsidR="0021245A">
        <w:t>After hitting Enter the following window will appear in response to the add request:</w:t>
      </w:r>
    </w:p>
    <w:p w:rsidR="00A84FF9" w:rsidRDefault="00A84FF9">
      <w:pPr>
        <w:spacing w:line="240" w:lineRule="exact"/>
        <w:ind w:firstLine="720"/>
      </w:pPr>
    </w:p>
    <w:p w:rsidR="00A84FF9" w:rsidRDefault="0021245A">
      <w:pPr>
        <w:pStyle w:val="screen"/>
      </w:pPr>
      <w:r>
        <w:t xml:space="preserve">Type     ==&gt; JESSPOOL                                      </w:t>
      </w:r>
    </w:p>
    <w:p w:rsidR="00A84FF9" w:rsidRDefault="0021245A">
      <w:pPr>
        <w:pStyle w:val="screen"/>
      </w:pPr>
      <w:r>
        <w:t xml:space="preserve">Access   ==&gt; ALL                                           </w:t>
      </w:r>
    </w:p>
    <w:p w:rsidR="00A84FF9" w:rsidRDefault="0021245A">
      <w:pPr>
        <w:pStyle w:val="screen"/>
      </w:pPr>
      <w:proofErr w:type="gramStart"/>
      <w:r>
        <w:t>Resource ==&gt; IMSJES2.</w:t>
      </w:r>
      <w:proofErr w:type="gramEnd"/>
      <w:r>
        <w:t xml:space="preserve">                                      </w:t>
      </w:r>
    </w:p>
    <w:p w:rsidR="00A84FF9" w:rsidRDefault="0021245A">
      <w:pPr>
        <w:pStyle w:val="screen"/>
      </w:pPr>
      <w:proofErr w:type="gramStart"/>
      <w:r>
        <w:t>Library  =</w:t>
      </w:r>
      <w:proofErr w:type="gramEnd"/>
      <w:r>
        <w:t xml:space="preserve">=&gt;                                               </w:t>
      </w:r>
    </w:p>
    <w:p w:rsidR="00A84FF9" w:rsidRDefault="0021245A">
      <w:pPr>
        <w:pStyle w:val="screen"/>
      </w:pPr>
      <w:r>
        <w:t xml:space="preserve">Facility ==&gt;                Until   ==&gt;                    </w:t>
      </w:r>
    </w:p>
    <w:p w:rsidR="00A84FF9" w:rsidRDefault="0021245A">
      <w:pPr>
        <w:pStyle w:val="screen"/>
      </w:pPr>
      <w:r>
        <w:lastRenderedPageBreak/>
        <w:t xml:space="preserve">Action   ==&gt;                                               </w:t>
      </w:r>
    </w:p>
    <w:p w:rsidR="00A84FF9" w:rsidRDefault="0021245A">
      <w:pPr>
        <w:pStyle w:val="screen"/>
      </w:pPr>
      <w:r>
        <w:t xml:space="preserve">PF 1=STATUS      2=SPLIT ne    3=END         4=RETURN      </w:t>
      </w:r>
    </w:p>
    <w:p w:rsidR="00A84FF9" w:rsidRDefault="0021245A">
      <w:pPr>
        <w:pStyle w:val="screen"/>
      </w:pPr>
      <w:r>
        <w:t>PF 5=RFIND       6=RCHANGE     7=PREVM       8=NEXTM</w:t>
      </w:r>
    </w:p>
    <w:p w:rsidR="00A84FF9" w:rsidRDefault="0021245A">
      <w:pPr>
        <w:pStyle w:val="screen"/>
      </w:pPr>
      <w:r>
        <w:t xml:space="preserve"> </w:t>
      </w:r>
    </w:p>
    <w:p w:rsidR="00A84FF9" w:rsidRDefault="0021245A">
      <w:pPr>
        <w:spacing w:line="240" w:lineRule="exact"/>
      </w:pPr>
      <w:r>
        <w:t xml:space="preserve">Updating the entry will finish the add process. </w:t>
      </w:r>
    </w:p>
    <w:p w:rsidR="00A84FF9" w:rsidRDefault="0021245A">
      <w:pPr>
        <w:spacing w:line="240" w:lineRule="exact"/>
      </w:pPr>
      <w:r>
        <w:t xml:space="preserve">          </w:t>
      </w:r>
    </w:p>
    <w:p w:rsidR="00A84FF9" w:rsidRDefault="0021245A">
      <w:pPr>
        <w:pStyle w:val="screen"/>
      </w:pPr>
      <w:r>
        <w:t>---MODE</w:t>
      </w:r>
      <w:proofErr w:type="gramStart"/>
      <w:r>
        <w:t>:ONLINE</w:t>
      </w:r>
      <w:proofErr w:type="gramEnd"/>
      <w:r>
        <w:t xml:space="preserve">   ----- IMS TD01    SECURITY PANEL -----G114228 ------13:25---</w:t>
      </w:r>
    </w:p>
    <w:p w:rsidR="00A84FF9" w:rsidRDefault="00A84FF9">
      <w:pPr>
        <w:pStyle w:val="screen"/>
      </w:pPr>
    </w:p>
    <w:p w:rsidR="00A84FF9" w:rsidRDefault="0021245A">
      <w:pPr>
        <w:pStyle w:val="screen"/>
      </w:pPr>
      <w:r>
        <w:t xml:space="preserve">Type     ==&gt; JESSPOOL                                      </w:t>
      </w:r>
    </w:p>
    <w:p w:rsidR="00A84FF9" w:rsidRDefault="0021245A">
      <w:pPr>
        <w:pStyle w:val="screen"/>
      </w:pPr>
      <w:r>
        <w:t xml:space="preserve">Access   ==&gt; ALL                                           </w:t>
      </w:r>
    </w:p>
    <w:p w:rsidR="00A84FF9" w:rsidRDefault="0021245A">
      <w:pPr>
        <w:pStyle w:val="screen"/>
      </w:pPr>
      <w:r>
        <w:t xml:space="preserve">Resource ==&gt; IMSJES2.my.Addition                                      </w:t>
      </w:r>
    </w:p>
    <w:p w:rsidR="00A84FF9" w:rsidRDefault="0021245A">
      <w:pPr>
        <w:pStyle w:val="screen"/>
      </w:pPr>
      <w:proofErr w:type="gramStart"/>
      <w:r>
        <w:t>Library  =</w:t>
      </w:r>
      <w:proofErr w:type="gramEnd"/>
      <w:r>
        <w:t xml:space="preserve">=&gt;                                               </w:t>
      </w:r>
    </w:p>
    <w:p w:rsidR="00A84FF9" w:rsidRDefault="0021245A">
      <w:pPr>
        <w:pStyle w:val="screen"/>
      </w:pPr>
      <w:r>
        <w:t xml:space="preserve">Facility ==&gt;                Until   ==&gt;                    </w:t>
      </w:r>
    </w:p>
    <w:p w:rsidR="00A84FF9" w:rsidRDefault="0021245A">
      <w:pPr>
        <w:pStyle w:val="screen"/>
      </w:pPr>
      <w:r>
        <w:t xml:space="preserve">Action   ==&gt;                                               </w:t>
      </w:r>
    </w:p>
    <w:p w:rsidR="00A84FF9" w:rsidRDefault="0021245A">
      <w:pPr>
        <w:pStyle w:val="screen"/>
      </w:pPr>
      <w:r>
        <w:t xml:space="preserve">PF 1=STATUS      2=SPLIT ne    3=END         4=RETURN      </w:t>
      </w:r>
    </w:p>
    <w:p w:rsidR="00A84FF9" w:rsidRDefault="0021245A">
      <w:pPr>
        <w:pStyle w:val="screen"/>
      </w:pPr>
      <w:r>
        <w:t>PF 5=RFIND       6=RCHANGE     7=PREVM       8=NEXTM</w:t>
      </w:r>
    </w:p>
    <w:p w:rsidR="00A84FF9" w:rsidRDefault="00A84FF9">
      <w:pPr>
        <w:pStyle w:val="screen"/>
      </w:pPr>
    </w:p>
    <w:p w:rsidR="00A84FF9" w:rsidRDefault="0021245A">
      <w:pPr>
        <w:pStyle w:val="NormalLeadin"/>
        <w:spacing w:before="240" w:line="240" w:lineRule="exact"/>
      </w:pPr>
      <w:r>
        <w:t>The original panel is redisplayed with the POTENTIAL changes.</w:t>
      </w:r>
      <w:r>
        <w:br/>
      </w:r>
    </w:p>
    <w:p w:rsidR="00A84FF9" w:rsidRDefault="0021245A">
      <w:pPr>
        <w:pStyle w:val="screen"/>
      </w:pPr>
      <w:r>
        <w:t>---MODE</w:t>
      </w:r>
      <w:proofErr w:type="gramStart"/>
      <w:r>
        <w:t>:ONLINE</w:t>
      </w:r>
      <w:proofErr w:type="gramEnd"/>
      <w:r>
        <w:t xml:space="preserve">   ----- IMS TD01    SECURITY PANEL -----G114228 ------13:36</w:t>
      </w:r>
    </w:p>
    <w:p w:rsidR="00A84FF9" w:rsidRDefault="0021245A">
      <w:pPr>
        <w:pStyle w:val="screen"/>
      </w:pPr>
      <w:r>
        <w:t xml:space="preserve">                                                                          </w:t>
      </w:r>
    </w:p>
    <w:p w:rsidR="00A84FF9" w:rsidRDefault="0021245A">
      <w:pPr>
        <w:pStyle w:val="screen"/>
      </w:pPr>
      <w:proofErr w:type="gramStart"/>
      <w:r>
        <w:t>Option  =</w:t>
      </w:r>
      <w:proofErr w:type="gramEnd"/>
      <w:r>
        <w:t xml:space="preserve">==&gt;                                                              </w:t>
      </w:r>
    </w:p>
    <w:p w:rsidR="00A84FF9" w:rsidRDefault="0021245A">
      <w:pPr>
        <w:pStyle w:val="screen"/>
      </w:pPr>
      <w:r>
        <w:t xml:space="preserve">ACID    ===&gt; MVSTECH                                                      </w:t>
      </w:r>
    </w:p>
    <w:p w:rsidR="00A84FF9" w:rsidRDefault="0021245A">
      <w:pPr>
        <w:pStyle w:val="screen"/>
      </w:pPr>
      <w:r>
        <w:t xml:space="preserve">                                                                          </w:t>
      </w:r>
    </w:p>
    <w:p w:rsidR="00A84FF9" w:rsidRDefault="0021245A">
      <w:pPr>
        <w:pStyle w:val="screen"/>
      </w:pPr>
      <w:r>
        <w:t xml:space="preserve">  Functions are </w:t>
      </w:r>
      <w:proofErr w:type="gramStart"/>
      <w:r>
        <w:t>A(</w:t>
      </w:r>
      <w:proofErr w:type="gramEnd"/>
      <w:r>
        <w:t xml:space="preserve">Add) M(Modify) D(Delete) S(show details)                </w:t>
      </w:r>
    </w:p>
    <w:p w:rsidR="00A84FF9" w:rsidRDefault="0021245A">
      <w:pPr>
        <w:pStyle w:val="screen"/>
      </w:pPr>
      <w:r>
        <w:t xml:space="preserve"> </w:t>
      </w:r>
      <w:proofErr w:type="spellStart"/>
      <w:proofErr w:type="gramStart"/>
      <w:r>
        <w:t>Funct</w:t>
      </w:r>
      <w:proofErr w:type="spellEnd"/>
      <w:r>
        <w:t xml:space="preserve">  Type</w:t>
      </w:r>
      <w:proofErr w:type="gramEnd"/>
      <w:r>
        <w:t xml:space="preserve">    Resource                                               Access </w:t>
      </w:r>
    </w:p>
    <w:p w:rsidR="00A84FF9" w:rsidRDefault="0021245A">
      <w:pPr>
        <w:pStyle w:val="screen"/>
      </w:pPr>
      <w:r>
        <w:t xml:space="preserve">------------------------------------------------------------------------------ </w:t>
      </w:r>
    </w:p>
    <w:p w:rsidR="00A84FF9" w:rsidRDefault="0021245A">
      <w:pPr>
        <w:pStyle w:val="screen"/>
      </w:pPr>
      <w:r>
        <w:t xml:space="preserve">             FACILITY CICSDIV                                                  </w:t>
      </w:r>
    </w:p>
    <w:p w:rsidR="00A84FF9" w:rsidRDefault="0021245A">
      <w:pPr>
        <w:pStyle w:val="screen"/>
      </w:pPr>
      <w:r>
        <w:t xml:space="preserve">              FACILITY NCCF                                                   </w:t>
      </w:r>
    </w:p>
    <w:p w:rsidR="00A84FF9" w:rsidRDefault="0021245A">
      <w:pPr>
        <w:pStyle w:val="screen"/>
      </w:pPr>
      <w:r>
        <w:t xml:space="preserve">              *</w:t>
      </w:r>
      <w:proofErr w:type="gramStart"/>
      <w:r>
        <w:t>DELETE  VTP</w:t>
      </w:r>
      <w:proofErr w:type="gramEnd"/>
      <w:r>
        <w:t xml:space="preserve">                                                    </w:t>
      </w:r>
    </w:p>
    <w:p w:rsidR="00A84FF9" w:rsidRDefault="0021245A">
      <w:pPr>
        <w:pStyle w:val="screen"/>
      </w:pPr>
      <w:r>
        <w:t xml:space="preserve">              *</w:t>
      </w:r>
      <w:proofErr w:type="gramStart"/>
      <w:r>
        <w:t>DELETE  NDM</w:t>
      </w:r>
      <w:proofErr w:type="gramEnd"/>
      <w:r>
        <w:t xml:space="preserve">                                                    </w:t>
      </w:r>
    </w:p>
    <w:p w:rsidR="00A84FF9" w:rsidRDefault="0021245A">
      <w:pPr>
        <w:pStyle w:val="screen"/>
      </w:pPr>
      <w:r>
        <w:t xml:space="preserve">              FACILITY OMON                                                   </w:t>
      </w:r>
    </w:p>
    <w:p w:rsidR="00A84FF9" w:rsidRDefault="0021245A">
      <w:pPr>
        <w:pStyle w:val="screen"/>
      </w:pPr>
      <w:r>
        <w:t xml:space="preserve">              FACILITY TCPIP                                                  </w:t>
      </w:r>
    </w:p>
    <w:p w:rsidR="00A84FF9" w:rsidRDefault="0021245A">
      <w:pPr>
        <w:pStyle w:val="screen"/>
      </w:pPr>
      <w:r>
        <w:t xml:space="preserve">             $$BYPASS NOVOLCHK</w:t>
      </w:r>
      <w:proofErr w:type="gramStart"/>
      <w:r>
        <w:t>,NOLCFCHK</w:t>
      </w:r>
      <w:proofErr w:type="gramEnd"/>
      <w:r>
        <w:t xml:space="preserve">                     </w:t>
      </w:r>
    </w:p>
    <w:p w:rsidR="00A84FF9" w:rsidRDefault="0021245A">
      <w:pPr>
        <w:pStyle w:val="screen"/>
      </w:pPr>
      <w:r>
        <w:t xml:space="preserve">              ACID     SAVEDOE                                                </w:t>
      </w:r>
    </w:p>
    <w:p w:rsidR="00A84FF9" w:rsidRDefault="0021245A">
      <w:pPr>
        <w:pStyle w:val="screen"/>
      </w:pPr>
      <w:r>
        <w:t xml:space="preserve">              ACID     TECHUSE                                                </w:t>
      </w:r>
    </w:p>
    <w:p w:rsidR="00A84FF9" w:rsidRDefault="0021245A">
      <w:pPr>
        <w:pStyle w:val="screen"/>
      </w:pPr>
      <w:r>
        <w:t xml:space="preserve">              ACID     UCC7BAT                                                </w:t>
      </w:r>
    </w:p>
    <w:p w:rsidR="00A84FF9" w:rsidRDefault="0021245A">
      <w:pPr>
        <w:pStyle w:val="screen"/>
      </w:pPr>
      <w:r>
        <w:t xml:space="preserve">             *NEWRULE IMSJES2.MY.ADDITION                                ALL        </w:t>
      </w:r>
    </w:p>
    <w:p w:rsidR="00A84FF9" w:rsidRDefault="0021245A">
      <w:pPr>
        <w:pStyle w:val="screen"/>
      </w:pPr>
      <w:r>
        <w:t xml:space="preserve">             </w:t>
      </w:r>
      <w:proofErr w:type="gramStart"/>
      <w:r>
        <w:t>JESSPOOL IMSJES2.</w:t>
      </w:r>
      <w:proofErr w:type="gramEnd"/>
      <w:r>
        <w:t xml:space="preserve">                                           ALL        </w:t>
      </w:r>
    </w:p>
    <w:p w:rsidR="00A84FF9" w:rsidRDefault="0021245A">
      <w:pPr>
        <w:spacing w:line="240" w:lineRule="exact"/>
      </w:pPr>
      <w:r>
        <w:br w:type="page"/>
      </w:r>
      <w:r>
        <w:lastRenderedPageBreak/>
        <w:br/>
        <w:t>Hitting PF3 returns you to the main panel with the updates pending in DS3.</w:t>
      </w:r>
    </w:p>
    <w:p w:rsidR="00A84FF9" w:rsidRDefault="0021245A">
      <w:pPr>
        <w:pStyle w:val="screen"/>
      </w:pPr>
      <w:r>
        <w:t>---MODE</w:t>
      </w:r>
      <w:proofErr w:type="gramStart"/>
      <w:r>
        <w:t>:ONLINE</w:t>
      </w:r>
      <w:proofErr w:type="gramEnd"/>
      <w:r>
        <w:t xml:space="preserve">  --- </w:t>
      </w:r>
      <w:proofErr w:type="spellStart"/>
      <w:r>
        <w:t>xxxx</w:t>
      </w:r>
      <w:proofErr w:type="spellEnd"/>
      <w:r>
        <w:t xml:space="preserve">   SECURITY PANEL ---YOURID --- 11:00 --- </w:t>
      </w:r>
    </w:p>
    <w:p w:rsidR="00A84FF9" w:rsidRDefault="0021245A">
      <w:pPr>
        <w:pStyle w:val="screen"/>
      </w:pPr>
      <w:proofErr w:type="gramStart"/>
      <w:r>
        <w:t>MODIFY :</w:t>
      </w:r>
      <w:proofErr w:type="gramEnd"/>
      <w:r>
        <w:t xml:space="preserve"> FUNCTION COMPLETED. OUTPUT </w:t>
      </w:r>
      <w:proofErr w:type="gramStart"/>
      <w:r>
        <w:t>IN  'TECH.YOURID.C3'</w:t>
      </w:r>
      <w:proofErr w:type="gramEnd"/>
    </w:p>
    <w:p w:rsidR="00A84FF9" w:rsidRDefault="0021245A">
      <w:pPr>
        <w:pStyle w:val="screen"/>
      </w:pPr>
      <w:r>
        <w:t xml:space="preserve"> </w:t>
      </w:r>
      <w:proofErr w:type="gramStart"/>
      <w:r>
        <w:t>OPTION  =</w:t>
      </w:r>
      <w:proofErr w:type="gramEnd"/>
      <w:r>
        <w:t xml:space="preserve">==&gt; </w:t>
      </w:r>
      <w:r>
        <w:rPr>
          <w:u w:val="single"/>
        </w:rPr>
        <w:t xml:space="preserve"> </w:t>
      </w:r>
      <w:r>
        <w:t xml:space="preserve">                                            </w:t>
      </w:r>
    </w:p>
    <w:p w:rsidR="00A84FF9" w:rsidRDefault="0021245A">
      <w:pPr>
        <w:pStyle w:val="screen"/>
      </w:pPr>
      <w:r>
        <w:t xml:space="preserve"> LOGONID ===&gt; MVSTECH </w:t>
      </w:r>
      <w:r>
        <w:rPr>
          <w:u w:val="single"/>
        </w:rPr>
        <w:t xml:space="preserve">     </w:t>
      </w:r>
      <w:r>
        <w:t xml:space="preserve">                                                 </w:t>
      </w:r>
    </w:p>
    <w:p w:rsidR="00A84FF9" w:rsidRDefault="0021245A">
      <w:pPr>
        <w:pStyle w:val="screen"/>
      </w:pPr>
      <w:r>
        <w:rPr>
          <w:caps/>
        </w:rPr>
        <w:t xml:space="preserve"> DATA    ===&gt;   </w:t>
      </w:r>
      <w:r>
        <w:rPr>
          <w:caps/>
        </w:rPr>
        <w:tab/>
        <w:t xml:space="preserve">              </w:t>
      </w:r>
      <w:r>
        <w:t xml:space="preserve">                                        </w:t>
      </w:r>
    </w:p>
    <w:p w:rsidR="00A84FF9" w:rsidRDefault="0021245A">
      <w:pPr>
        <w:pStyle w:val="screen"/>
      </w:pPr>
      <w:r>
        <w:t xml:space="preserve"> DATA2   ===&gt;                                                               </w:t>
      </w:r>
    </w:p>
    <w:p w:rsidR="00A84FF9" w:rsidRDefault="0021245A">
      <w:pPr>
        <w:spacing w:line="240" w:lineRule="exact"/>
      </w:pPr>
      <w:r>
        <w:t>Reviewing the output with an E3 command shows the following:</w:t>
      </w:r>
      <w:r>
        <w:br/>
      </w:r>
    </w:p>
    <w:p w:rsidR="00A84FF9" w:rsidRDefault="00A84FF9">
      <w:pPr>
        <w:pStyle w:val="screen"/>
      </w:pPr>
    </w:p>
    <w:p w:rsidR="00A84FF9" w:rsidRDefault="0021245A">
      <w:pPr>
        <w:pStyle w:val="screen"/>
      </w:pPr>
      <w:r>
        <w:t>EDIT       TECH.YOURID.C3                                 Columns 00001 00</w:t>
      </w:r>
    </w:p>
    <w:p w:rsidR="00A84FF9" w:rsidRDefault="0021245A">
      <w:pPr>
        <w:pStyle w:val="screen"/>
      </w:pPr>
      <w:r>
        <w:t>Command ===&gt;                                                  Scroll ===&gt; C</w:t>
      </w:r>
    </w:p>
    <w:p w:rsidR="00A84FF9" w:rsidRDefault="0021245A">
      <w:pPr>
        <w:pStyle w:val="screen"/>
      </w:pPr>
      <w:r>
        <w:t>000017 //</w:t>
      </w:r>
      <w:proofErr w:type="gramStart"/>
      <w:r>
        <w:t>SYSEXEC  DD</w:t>
      </w:r>
      <w:proofErr w:type="gramEnd"/>
      <w:r>
        <w:t xml:space="preserve"> DSN=SYS3.OS390.REXX,DISP=SHR                          </w:t>
      </w:r>
    </w:p>
    <w:p w:rsidR="00A84FF9" w:rsidRDefault="0021245A">
      <w:pPr>
        <w:pStyle w:val="screen"/>
      </w:pPr>
      <w:r>
        <w:t>000018 //</w:t>
      </w:r>
      <w:proofErr w:type="gramStart"/>
      <w:r>
        <w:t>SYSUADS  DD</w:t>
      </w:r>
      <w:proofErr w:type="gramEnd"/>
      <w:r>
        <w:t xml:space="preserve"> DSN=SYS1.UADS,DISP=SHR                                </w:t>
      </w:r>
    </w:p>
    <w:p w:rsidR="00A84FF9" w:rsidRDefault="0021245A">
      <w:pPr>
        <w:pStyle w:val="screen"/>
      </w:pPr>
      <w:r>
        <w:t>000019 //</w:t>
      </w:r>
      <w:proofErr w:type="gramStart"/>
      <w:r>
        <w:t>ISPPROF  DD</w:t>
      </w:r>
      <w:proofErr w:type="gramEnd"/>
      <w:r>
        <w:t xml:space="preserve"> DSN=TECH.SCA.BATCH.ISPPROF,DISP=SHR                   </w:t>
      </w:r>
    </w:p>
    <w:p w:rsidR="00A84FF9" w:rsidRDefault="0021245A">
      <w:pPr>
        <w:pStyle w:val="screen"/>
      </w:pPr>
      <w:r>
        <w:t>000020 //</w:t>
      </w:r>
      <w:proofErr w:type="gramStart"/>
      <w:r>
        <w:t>ISPPLIB  DD</w:t>
      </w:r>
      <w:proofErr w:type="gramEnd"/>
      <w:r>
        <w:t xml:space="preserve"> DSN=SYS1.OS390.PANEL,DISP=SHR                         </w:t>
      </w:r>
    </w:p>
    <w:p w:rsidR="00A84FF9" w:rsidRDefault="0021245A">
      <w:pPr>
        <w:pStyle w:val="screen"/>
      </w:pPr>
      <w:r>
        <w:t>000021 //</w:t>
      </w:r>
      <w:proofErr w:type="gramStart"/>
      <w:r>
        <w:t>ISPMLIB  DD</w:t>
      </w:r>
      <w:proofErr w:type="gramEnd"/>
      <w:r>
        <w:t xml:space="preserve"> DSN=SYS1.OS390.MESSAGE,DISP=SHR                       </w:t>
      </w:r>
    </w:p>
    <w:p w:rsidR="00A84FF9" w:rsidRDefault="0021245A">
      <w:pPr>
        <w:pStyle w:val="screen"/>
      </w:pPr>
      <w:r>
        <w:t>000022 //</w:t>
      </w:r>
      <w:proofErr w:type="gramStart"/>
      <w:r>
        <w:t>ISPSLIB  DD</w:t>
      </w:r>
      <w:proofErr w:type="gramEnd"/>
      <w:r>
        <w:t xml:space="preserve"> DSN=SYS1.OS390.SKEL,DISP=SHR                          </w:t>
      </w:r>
    </w:p>
    <w:p w:rsidR="00A84FF9" w:rsidRDefault="0021245A">
      <w:pPr>
        <w:pStyle w:val="screen"/>
      </w:pPr>
      <w:r>
        <w:t>000023 //</w:t>
      </w:r>
      <w:proofErr w:type="gramStart"/>
      <w:r>
        <w:t>ISPTLIB  DD</w:t>
      </w:r>
      <w:proofErr w:type="gramEnd"/>
      <w:r>
        <w:t xml:space="preserve"> DSN=SYS1.OS390.TABLE,DISP=SHR                         </w:t>
      </w:r>
    </w:p>
    <w:p w:rsidR="00A84FF9" w:rsidRDefault="0021245A">
      <w:pPr>
        <w:pStyle w:val="screen"/>
      </w:pPr>
      <w:r>
        <w:t xml:space="preserve">000024 //SYSTSPRT DD SYSOUT=*                                              </w:t>
      </w:r>
    </w:p>
    <w:p w:rsidR="00A84FF9" w:rsidRDefault="0021245A">
      <w:pPr>
        <w:pStyle w:val="screen"/>
      </w:pPr>
      <w:r>
        <w:t>000025 //</w:t>
      </w:r>
      <w:proofErr w:type="gramStart"/>
      <w:r>
        <w:t>SYSTSIN  DD</w:t>
      </w:r>
      <w:proofErr w:type="gramEnd"/>
      <w:r>
        <w:t xml:space="preserve"> DATA,DLM=@@                                           </w:t>
      </w:r>
    </w:p>
    <w:p w:rsidR="00A84FF9" w:rsidRDefault="0021245A">
      <w:pPr>
        <w:pStyle w:val="screen"/>
      </w:pPr>
      <w:r>
        <w:t xml:space="preserve">000026 TSS </w:t>
      </w:r>
      <w:proofErr w:type="gramStart"/>
      <w:r>
        <w:t>REM(</w:t>
      </w:r>
      <w:proofErr w:type="gramEnd"/>
      <w:r>
        <w:t xml:space="preserve">MVSTECH) FACILITY(VTP)                                      </w:t>
      </w:r>
    </w:p>
    <w:p w:rsidR="00A84FF9" w:rsidRDefault="0021245A">
      <w:pPr>
        <w:pStyle w:val="screen"/>
      </w:pPr>
      <w:r>
        <w:t xml:space="preserve">000027 TSS </w:t>
      </w:r>
      <w:proofErr w:type="gramStart"/>
      <w:r>
        <w:t>REM(</w:t>
      </w:r>
      <w:proofErr w:type="gramEnd"/>
      <w:r>
        <w:t xml:space="preserve">MVSTECH) FACILITY(NDM)                                      </w:t>
      </w:r>
    </w:p>
    <w:p w:rsidR="00A84FF9" w:rsidRDefault="0021245A">
      <w:pPr>
        <w:pStyle w:val="screen"/>
      </w:pPr>
      <w:r>
        <w:t xml:space="preserve">000028 TSS </w:t>
      </w:r>
      <w:proofErr w:type="gramStart"/>
      <w:r>
        <w:t>PER(</w:t>
      </w:r>
      <w:proofErr w:type="gramEnd"/>
      <w:r>
        <w:t xml:space="preserve">MVSTECH) JESSPOOL(IMSJES2.MY.ADDITION) +                    </w:t>
      </w:r>
    </w:p>
    <w:p w:rsidR="00A84FF9" w:rsidRDefault="0021245A">
      <w:pPr>
        <w:pStyle w:val="screen"/>
      </w:pPr>
      <w:r>
        <w:t xml:space="preserve">000029   </w:t>
      </w:r>
      <w:proofErr w:type="gramStart"/>
      <w:r>
        <w:t>ACCESS(</w:t>
      </w:r>
      <w:proofErr w:type="gramEnd"/>
      <w:r>
        <w:t xml:space="preserve">ALL)                                                       </w:t>
      </w:r>
    </w:p>
    <w:p w:rsidR="00A84FF9" w:rsidRDefault="0021245A">
      <w:pPr>
        <w:pStyle w:val="screen"/>
      </w:pPr>
      <w:r>
        <w:t>****** **************************** Bottom of Data ************************</w:t>
      </w:r>
    </w:p>
    <w:p w:rsidR="00A84FF9" w:rsidRDefault="0021245A">
      <w:pPr>
        <w:spacing w:line="240" w:lineRule="exact"/>
      </w:pPr>
      <w:r>
        <w:t>At this point you can submit this JCL or change it in any way you see fit.</w:t>
      </w:r>
    </w:p>
    <w:p w:rsidR="00A84FF9" w:rsidRDefault="0021245A">
      <w:pPr>
        <w:pStyle w:val="Heading2"/>
      </w:pPr>
      <w:r>
        <w:br w:type="page"/>
      </w:r>
      <w:r>
        <w:lastRenderedPageBreak/>
        <w:t>ONLINE</w:t>
      </w:r>
      <w:r w:rsidR="00A84FF9">
        <w:rPr>
          <w:b w:val="0"/>
        </w:rPr>
        <w:fldChar w:fldCharType="begin"/>
      </w:r>
      <w:r>
        <w:rPr>
          <w:b w:val="0"/>
        </w:rPr>
        <w:instrText>XE "BATCH mode"</w:instrText>
      </w:r>
      <w:r w:rsidR="00A84FF9">
        <w:rPr>
          <w:b w:val="0"/>
        </w:rPr>
        <w:fldChar w:fldCharType="end"/>
      </w:r>
      <w:r w:rsidR="00A84FF9">
        <w:rPr>
          <w:b w:val="0"/>
        </w:rPr>
        <w:fldChar w:fldCharType="begin"/>
      </w:r>
      <w:r>
        <w:rPr>
          <w:b w:val="0"/>
        </w:rPr>
        <w:instrText>XE "MODE, batch"</w:instrText>
      </w:r>
      <w:r w:rsidR="00A84FF9">
        <w:rPr>
          <w:b w:val="0"/>
        </w:rPr>
        <w:fldChar w:fldCharType="end"/>
      </w:r>
      <w:r w:rsidR="00A84FF9">
        <w:rPr>
          <w:b w:val="0"/>
        </w:rPr>
        <w:fldChar w:fldCharType="begin"/>
      </w:r>
      <w:r>
        <w:rPr>
          <w:b w:val="0"/>
        </w:rPr>
        <w:instrText xml:space="preserve"> tc "ONLINE" \L 3 </w:instrText>
      </w:r>
      <w:r w:rsidR="00A84FF9">
        <w:rPr>
          <w:b w:val="0"/>
        </w:rPr>
        <w:fldChar w:fldCharType="end"/>
      </w:r>
    </w:p>
    <w:p w:rsidR="00A84FF9" w:rsidRDefault="0021245A">
      <w:pPr>
        <w:pStyle w:val="CommentText"/>
        <w:spacing w:line="240" w:lineRule="exact"/>
      </w:pPr>
      <w:r>
        <w:t>Data needed in OPTION     :  ONLINE</w:t>
      </w:r>
    </w:p>
    <w:p w:rsidR="00A84FF9" w:rsidRDefault="0021245A">
      <w:pPr>
        <w:spacing w:line="240" w:lineRule="exact"/>
      </w:pPr>
      <w:r>
        <w:t>Data needed in ACID           : None.</w:t>
      </w:r>
    </w:p>
    <w:p w:rsidR="00A84FF9" w:rsidRDefault="0021245A">
      <w:pPr>
        <w:spacing w:line="240" w:lineRule="exact"/>
      </w:pPr>
      <w:r>
        <w:t>Data needed in DATA          : None. This command does not use this field.</w:t>
      </w:r>
    </w:p>
    <w:p w:rsidR="00A84FF9" w:rsidRDefault="0021245A">
      <w:pPr>
        <w:spacing w:line="240" w:lineRule="exact"/>
      </w:pPr>
      <w:r>
        <w:t xml:space="preserve">Data needed in DATA2        : None. This command does not use this field.        </w:t>
      </w:r>
    </w:p>
    <w:p w:rsidR="00A84FF9" w:rsidRDefault="0021245A">
      <w:pPr>
        <w:spacing w:line="240" w:lineRule="exact"/>
      </w:pPr>
      <w:proofErr w:type="gramStart"/>
      <w:r>
        <w:t>Function :</w:t>
      </w:r>
      <w:proofErr w:type="gramEnd"/>
      <w:r>
        <w:t xml:space="preserve"> This command changes the processing mode to online. This command is </w:t>
      </w:r>
      <w:proofErr w:type="gramStart"/>
      <w:r>
        <w:t>used  after</w:t>
      </w:r>
      <w:proofErr w:type="gramEnd"/>
      <w:r>
        <w:t xml:space="preserve"> entering batch mode ( see the BATCH command).  The JCL stream that was created in batch in DS5 is closed and can be edited and manually submitted if needed.  Note that this JCL stream can be submitted sight unseen with the SUB command when in batch mode. Note that exiting and then re-entering batch mode erases the output from your previous batch mode! </w:t>
      </w:r>
    </w:p>
    <w:p w:rsidR="00A84FF9" w:rsidRDefault="0021245A">
      <w:pPr>
        <w:pStyle w:val="Heading2"/>
      </w:pPr>
      <w:r>
        <w:br w:type="page"/>
      </w:r>
      <w:r>
        <w:lastRenderedPageBreak/>
        <w:t>REINIT</w:t>
      </w:r>
      <w:r w:rsidR="00A84FF9">
        <w:fldChar w:fldCharType="begin"/>
      </w:r>
      <w:r>
        <w:instrText xml:space="preserve"> tc "REINIT" \L 3 </w:instrText>
      </w:r>
      <w:r w:rsidR="00A84FF9">
        <w:fldChar w:fldCharType="end"/>
      </w:r>
    </w:p>
    <w:p w:rsidR="00A84FF9" w:rsidRDefault="0021245A">
      <w:pPr>
        <w:spacing w:line="240" w:lineRule="exact"/>
      </w:pPr>
      <w:r>
        <w:t>Data needed in OPTION     :  REINIT</w:t>
      </w:r>
    </w:p>
    <w:p w:rsidR="00A84FF9" w:rsidRDefault="0021245A">
      <w:pPr>
        <w:spacing w:line="240" w:lineRule="exact"/>
      </w:pPr>
      <w:r>
        <w:t>Data needed in ACID           : None.</w:t>
      </w:r>
    </w:p>
    <w:p w:rsidR="00A84FF9" w:rsidRDefault="0021245A">
      <w:pPr>
        <w:spacing w:line="240" w:lineRule="exact"/>
      </w:pPr>
      <w:r>
        <w:t>Data needed in DATA          : None. This command does not use this field.</w:t>
      </w:r>
    </w:p>
    <w:p w:rsidR="00A84FF9" w:rsidRDefault="0021245A">
      <w:pPr>
        <w:spacing w:line="240" w:lineRule="exact"/>
      </w:pPr>
      <w:r>
        <w:t>Data needed in DATA2        : None. This command does not use this field.</w:t>
      </w:r>
    </w:p>
    <w:p w:rsidR="00A84FF9" w:rsidRDefault="0021245A">
      <w:pPr>
        <w:spacing w:line="240" w:lineRule="exact"/>
      </w:pPr>
      <w:r>
        <w:t>Function                                : This command reloads all defined variables, overlaying all session customization. It resets the current mode to online, and reloads the screen and command tables.</w:t>
      </w:r>
    </w:p>
    <w:p w:rsidR="00A84FF9" w:rsidRDefault="0021245A">
      <w:pPr>
        <w:pStyle w:val="Heading2"/>
      </w:pPr>
      <w:r>
        <w:br w:type="page"/>
      </w:r>
      <w:r>
        <w:lastRenderedPageBreak/>
        <w:t>SCREENLOAD</w:t>
      </w:r>
      <w:r w:rsidR="00A84FF9">
        <w:fldChar w:fldCharType="begin"/>
      </w:r>
      <w:r>
        <w:instrText xml:space="preserve"> tc "SCREENLOAD" \L 3 </w:instrText>
      </w:r>
      <w:r w:rsidR="00A84FF9">
        <w:fldChar w:fldCharType="end"/>
      </w:r>
    </w:p>
    <w:p w:rsidR="00A84FF9" w:rsidRDefault="0021245A">
      <w:pPr>
        <w:spacing w:line="240" w:lineRule="exact"/>
      </w:pPr>
      <w:r>
        <w:t>Data needed in OPTION     :  SCREENLOAD</w:t>
      </w:r>
    </w:p>
    <w:p w:rsidR="00A84FF9" w:rsidRDefault="0021245A">
      <w:pPr>
        <w:spacing w:line="240" w:lineRule="exact"/>
      </w:pPr>
      <w:r>
        <w:t>Data needed in ACID           : The PDS member or flat file that contains the screen</w:t>
      </w:r>
      <w:r>
        <w:br/>
        <w:t xml:space="preserve">                                              definition to load.</w:t>
      </w:r>
    </w:p>
    <w:p w:rsidR="00A84FF9" w:rsidRDefault="0021245A">
      <w:pPr>
        <w:spacing w:line="240" w:lineRule="exact"/>
      </w:pPr>
      <w:r>
        <w:t>Data needed in DATA          : None. This command does not use this field.</w:t>
      </w:r>
    </w:p>
    <w:p w:rsidR="00A84FF9" w:rsidRDefault="0021245A">
      <w:pPr>
        <w:spacing w:line="240" w:lineRule="exact"/>
      </w:pPr>
      <w:r>
        <w:t xml:space="preserve">Data needed in DATA2        : None. This command does not use this field.        </w:t>
      </w:r>
    </w:p>
    <w:p w:rsidR="00A84FF9" w:rsidRDefault="0021245A">
      <w:pPr>
        <w:spacing w:line="240" w:lineRule="exact"/>
      </w:pPr>
      <w:r>
        <w:t>Function                                : This command reloads the screen definition from the file specified. Be aware this may drastically change how the screen appears, but makes no changes to the underlying command definition used.  This command is normally used to test a screen definition prior to utilizing it system wide.  This command is only in effect for the duration of the current session, and can be undone with another SCREENLOAD, a REINIT command, or exiting and restarting the system.</w:t>
      </w:r>
    </w:p>
    <w:p w:rsidR="00A84FF9" w:rsidRDefault="0021245A">
      <w:pPr>
        <w:pStyle w:val="Heading2"/>
      </w:pPr>
      <w:r>
        <w:br w:type="page"/>
      </w:r>
      <w:r>
        <w:lastRenderedPageBreak/>
        <w:t>STATUS</w:t>
      </w:r>
      <w:r w:rsidR="00A84FF9">
        <w:rPr>
          <w:b w:val="0"/>
        </w:rPr>
        <w:fldChar w:fldCharType="begin"/>
      </w:r>
      <w:r>
        <w:rPr>
          <w:b w:val="0"/>
        </w:rPr>
        <w:instrText>XE "Status"</w:instrText>
      </w:r>
      <w:r w:rsidR="00A84FF9">
        <w:rPr>
          <w:b w:val="0"/>
        </w:rPr>
        <w:fldChar w:fldCharType="end"/>
      </w:r>
      <w:r w:rsidR="00A84FF9">
        <w:rPr>
          <w:b w:val="0"/>
        </w:rPr>
        <w:fldChar w:fldCharType="begin"/>
      </w:r>
      <w:r>
        <w:rPr>
          <w:b w:val="0"/>
        </w:rPr>
        <w:instrText>XE "Variables viewing or changing"</w:instrText>
      </w:r>
      <w:r w:rsidR="00A84FF9">
        <w:rPr>
          <w:b w:val="0"/>
        </w:rPr>
        <w:fldChar w:fldCharType="end"/>
      </w:r>
      <w:r w:rsidR="00A84FF9">
        <w:fldChar w:fldCharType="begin"/>
      </w:r>
      <w:r>
        <w:instrText>XE "Printer destination,, updating"</w:instrText>
      </w:r>
      <w:r w:rsidR="00A84FF9">
        <w:fldChar w:fldCharType="end"/>
      </w:r>
      <w:r w:rsidR="00A84FF9">
        <w:fldChar w:fldCharType="begin"/>
      </w:r>
      <w:r>
        <w:instrText xml:space="preserve"> tc "STATUS" \L 3 </w:instrText>
      </w:r>
      <w:r w:rsidR="00A84FF9">
        <w:fldChar w:fldCharType="end"/>
      </w:r>
    </w:p>
    <w:p w:rsidR="00A84FF9" w:rsidRDefault="0021245A">
      <w:pPr>
        <w:pStyle w:val="CommentText"/>
        <w:spacing w:line="240" w:lineRule="exact"/>
      </w:pPr>
      <w:r>
        <w:t>Data needed in OPTION     :  STATUS</w:t>
      </w:r>
    </w:p>
    <w:p w:rsidR="00A84FF9" w:rsidRDefault="0021245A">
      <w:pPr>
        <w:spacing w:line="240" w:lineRule="exact"/>
      </w:pPr>
      <w:r>
        <w:t xml:space="preserve">Data needed in </w:t>
      </w:r>
      <w:proofErr w:type="gramStart"/>
      <w:r>
        <w:t>LOGONID  :</w:t>
      </w:r>
      <w:proofErr w:type="gramEnd"/>
      <w:r>
        <w:t xml:space="preserve"> None. This command does not use this field.</w:t>
      </w:r>
    </w:p>
    <w:p w:rsidR="00A84FF9" w:rsidRDefault="0021245A">
      <w:pPr>
        <w:spacing w:line="240" w:lineRule="exact"/>
      </w:pPr>
      <w:r>
        <w:t xml:space="preserve">Data needed in DATA        : None. This </w:t>
      </w:r>
      <w:proofErr w:type="gramStart"/>
      <w:r>
        <w:t>command  does</w:t>
      </w:r>
      <w:proofErr w:type="gramEnd"/>
      <w:r>
        <w:t xml:space="preserve"> not use this field.</w:t>
      </w:r>
    </w:p>
    <w:p w:rsidR="00A84FF9" w:rsidRDefault="0021245A">
      <w:pPr>
        <w:spacing w:line="240" w:lineRule="exact"/>
      </w:pPr>
      <w:r>
        <w:t xml:space="preserve">Data needed in DATA2      : None. This command does not use this field.        </w:t>
      </w:r>
    </w:p>
    <w:p w:rsidR="00A84FF9" w:rsidRDefault="0021245A">
      <w:pPr>
        <w:spacing w:line="240" w:lineRule="exact"/>
      </w:pPr>
      <w:proofErr w:type="gramStart"/>
      <w:r>
        <w:t>Function :</w:t>
      </w:r>
      <w:proofErr w:type="gramEnd"/>
      <w:r>
        <w:t xml:space="preserve"> This command displays a menu where you may change some variable values that are set for you automatically by the system. These are ISPF variables that are kept in the profile pool.</w:t>
      </w:r>
    </w:p>
    <w:p w:rsidR="00A84FF9" w:rsidRDefault="0021245A">
      <w:pPr>
        <w:spacing w:line="240" w:lineRule="exact"/>
      </w:pPr>
      <w:r>
        <w:t>The Option area of the panel for this command should look like this:</w:t>
      </w:r>
    </w:p>
    <w:p w:rsidR="00A84FF9" w:rsidRDefault="0021245A">
      <w:pPr>
        <w:pStyle w:val="screen"/>
      </w:pPr>
      <w:r>
        <w:t xml:space="preserve"> ---MODE</w:t>
      </w:r>
      <w:proofErr w:type="gramStart"/>
      <w:r>
        <w:t>:ONLINE</w:t>
      </w:r>
      <w:proofErr w:type="gramEnd"/>
      <w:r>
        <w:t xml:space="preserve">  --- </w:t>
      </w:r>
      <w:proofErr w:type="spellStart"/>
      <w:r>
        <w:t>xxxx</w:t>
      </w:r>
      <w:proofErr w:type="spellEnd"/>
      <w:r>
        <w:t xml:space="preserve">   SECURITY PANEL ---MYID          --- 11:00 --- </w:t>
      </w:r>
    </w:p>
    <w:p w:rsidR="00A84FF9" w:rsidRDefault="0021245A">
      <w:pPr>
        <w:pStyle w:val="screen"/>
      </w:pPr>
      <w:r>
        <w:t xml:space="preserve">                                                                               </w:t>
      </w:r>
    </w:p>
    <w:p w:rsidR="00A84FF9" w:rsidRDefault="0021245A">
      <w:pPr>
        <w:pStyle w:val="screen"/>
      </w:pPr>
      <w:r>
        <w:t xml:space="preserve"> OPTION    ===</w:t>
      </w:r>
      <w:proofErr w:type="gramStart"/>
      <w:r>
        <w:t xml:space="preserve">&gt; </w:t>
      </w:r>
      <w:r>
        <w:rPr>
          <w:u w:val="single"/>
        </w:rPr>
        <w:t xml:space="preserve"> STATUS</w:t>
      </w:r>
      <w:proofErr w:type="gramEnd"/>
      <w:r>
        <w:rPr>
          <w:u w:val="single"/>
        </w:rPr>
        <w:t xml:space="preserve"> </w:t>
      </w:r>
      <w:r>
        <w:t xml:space="preserve">                                  </w:t>
      </w:r>
    </w:p>
    <w:p w:rsidR="00A84FF9" w:rsidRDefault="0021245A">
      <w:pPr>
        <w:pStyle w:val="screen"/>
      </w:pPr>
      <w:r>
        <w:t xml:space="preserve"> LOGONID ===&gt;</w:t>
      </w:r>
      <w:r>
        <w:rPr>
          <w:u w:val="single"/>
        </w:rPr>
        <w:t xml:space="preserve">         </w:t>
      </w:r>
      <w:r>
        <w:t xml:space="preserve">                                                    </w:t>
      </w:r>
    </w:p>
    <w:p w:rsidR="00A84FF9" w:rsidRDefault="0021245A">
      <w:pPr>
        <w:pStyle w:val="screen"/>
      </w:pPr>
      <w:r>
        <w:t xml:space="preserve"> DATA       ===&gt;  </w:t>
      </w:r>
      <w:r>
        <w:rPr>
          <w:u w:val="single"/>
        </w:rPr>
        <w:t xml:space="preserve">  </w:t>
      </w:r>
      <w:r>
        <w:t xml:space="preserve">                                                        </w:t>
      </w:r>
    </w:p>
    <w:p w:rsidR="00A84FF9" w:rsidRDefault="0021245A">
      <w:pPr>
        <w:pStyle w:val="screen"/>
      </w:pPr>
      <w:r>
        <w:t xml:space="preserve"> DATA2     ===&gt;                                                                 </w:t>
      </w:r>
    </w:p>
    <w:p w:rsidR="00A84FF9" w:rsidRDefault="0021245A">
      <w:pPr>
        <w:spacing w:line="240" w:lineRule="exact"/>
      </w:pPr>
      <w:r>
        <w:t xml:space="preserve">This screen will be displayed. Some of the variables may be </w:t>
      </w:r>
      <w:proofErr w:type="gramStart"/>
      <w:r>
        <w:t>updated,</w:t>
      </w:r>
      <w:proofErr w:type="gramEnd"/>
      <w:r>
        <w:t xml:space="preserve"> however you should be aware of their use before changing them.</w:t>
      </w:r>
    </w:p>
    <w:p w:rsidR="00A84FF9" w:rsidRDefault="0021245A">
      <w:pPr>
        <w:pStyle w:val="screen"/>
      </w:pPr>
      <w:r>
        <w:t>---MODE</w:t>
      </w:r>
      <w:proofErr w:type="gramStart"/>
      <w:r>
        <w:t>:ONLINE</w:t>
      </w:r>
      <w:proofErr w:type="gramEnd"/>
      <w:r>
        <w:t xml:space="preserve">   ----- TD01        SECURITY PANEL -----G114228 -----14:21----- </w:t>
      </w:r>
    </w:p>
    <w:p w:rsidR="00A84FF9" w:rsidRDefault="0021245A">
      <w:pPr>
        <w:pStyle w:val="screen"/>
      </w:pPr>
      <w:r>
        <w:t xml:space="preserve">  </w:t>
      </w:r>
      <w:proofErr w:type="gramStart"/>
      <w:r>
        <w:t>STATUS :</w:t>
      </w:r>
      <w:proofErr w:type="gramEnd"/>
      <w:r>
        <w:t xml:space="preserve"> VARIABLE ENTRIES DISPLAYED STATUS                                    </w:t>
      </w:r>
    </w:p>
    <w:p w:rsidR="00A84FF9" w:rsidRDefault="0021245A">
      <w:pPr>
        <w:pStyle w:val="screen"/>
      </w:pPr>
      <w:r>
        <w:t xml:space="preserve">                                                                                </w:t>
      </w:r>
    </w:p>
    <w:p w:rsidR="00A84FF9" w:rsidRDefault="0021245A">
      <w:pPr>
        <w:pStyle w:val="screen"/>
      </w:pPr>
      <w:r>
        <w:t xml:space="preserve"> </w:t>
      </w:r>
      <w:proofErr w:type="gramStart"/>
      <w:r>
        <w:t>OPTION  =</w:t>
      </w:r>
      <w:proofErr w:type="gramEnd"/>
      <w:r>
        <w:t xml:space="preserve">==&gt; STATUS                                                            </w:t>
      </w:r>
    </w:p>
    <w:p w:rsidR="00A84FF9" w:rsidRDefault="0021245A">
      <w:pPr>
        <w:pStyle w:val="screen"/>
      </w:pPr>
      <w:r>
        <w:t xml:space="preserve"> DS1       ===&gt; C1                                Listed output               </w:t>
      </w:r>
    </w:p>
    <w:p w:rsidR="00A84FF9" w:rsidRDefault="0021245A">
      <w:pPr>
        <w:pStyle w:val="screen"/>
      </w:pPr>
      <w:r>
        <w:t xml:space="preserve"> DS2       ===&gt; C2                                Processed output            </w:t>
      </w:r>
    </w:p>
    <w:p w:rsidR="00A84FF9" w:rsidRDefault="0021245A">
      <w:pPr>
        <w:pStyle w:val="screen"/>
      </w:pPr>
      <w:r>
        <w:t xml:space="preserve"> DS3       ===&gt; C3                                Processed output            </w:t>
      </w:r>
    </w:p>
    <w:p w:rsidR="00A84FF9" w:rsidRDefault="0021245A">
      <w:pPr>
        <w:pStyle w:val="screen"/>
      </w:pPr>
      <w:r>
        <w:t xml:space="preserve"> DS4       ===&gt; C4                                Wide reports DSN            </w:t>
      </w:r>
    </w:p>
    <w:p w:rsidR="00A84FF9" w:rsidRDefault="0021245A">
      <w:pPr>
        <w:pStyle w:val="screen"/>
      </w:pPr>
      <w:r>
        <w:t xml:space="preserve"> DS5       ===&gt; C5                                Batch mode output           </w:t>
      </w:r>
    </w:p>
    <w:p w:rsidR="00A84FF9" w:rsidRDefault="0021245A">
      <w:pPr>
        <w:pStyle w:val="screen"/>
      </w:pPr>
      <w:r>
        <w:t xml:space="preserve"> DS6       ===&gt; </w:t>
      </w:r>
      <w:proofErr w:type="gramStart"/>
      <w:r>
        <w:t>'SYS3.TSS.BASEPARM(</w:t>
      </w:r>
      <w:proofErr w:type="gramEnd"/>
      <w:r>
        <w:t xml:space="preserve">JCSOURC1)'     Sample ISPF JCL             </w:t>
      </w:r>
    </w:p>
    <w:p w:rsidR="00A84FF9" w:rsidRDefault="0021245A">
      <w:pPr>
        <w:pStyle w:val="screen"/>
      </w:pPr>
      <w:r>
        <w:t xml:space="preserve"> </w:t>
      </w:r>
      <w:proofErr w:type="gramStart"/>
      <w:r>
        <w:t>Defaults  =</w:t>
      </w:r>
      <w:proofErr w:type="gramEnd"/>
      <w:r>
        <w:t xml:space="preserve">==&gt; SYS3.TSS.DEFAULTS                 Default accesses            </w:t>
      </w:r>
    </w:p>
    <w:p w:rsidR="00A84FF9" w:rsidRDefault="0021245A">
      <w:pPr>
        <w:pStyle w:val="screen"/>
      </w:pPr>
      <w:r>
        <w:t xml:space="preserve"> Panel     ===&gt; SPIUTIL                           (Default entry </w:t>
      </w:r>
      <w:proofErr w:type="gramStart"/>
      <w:r>
        <w:t>Panel  )</w:t>
      </w:r>
      <w:proofErr w:type="gramEnd"/>
      <w:r>
        <w:t xml:space="preserve">     </w:t>
      </w:r>
    </w:p>
    <w:p w:rsidR="00A84FF9" w:rsidRDefault="0021245A">
      <w:pPr>
        <w:pStyle w:val="screen"/>
      </w:pPr>
      <w:r>
        <w:t xml:space="preserve"> </w:t>
      </w:r>
      <w:proofErr w:type="spellStart"/>
      <w:r>
        <w:t>Tver</w:t>
      </w:r>
      <w:proofErr w:type="spellEnd"/>
      <w:r>
        <w:t xml:space="preserve">      ===&gt; T50                               (TSS VERSION </w:t>
      </w:r>
      <w:proofErr w:type="gramStart"/>
      <w:r>
        <w:t>routines )</w:t>
      </w:r>
      <w:proofErr w:type="gramEnd"/>
      <w:r>
        <w:t xml:space="preserve">     </w:t>
      </w:r>
    </w:p>
    <w:p w:rsidR="00A84FF9" w:rsidRDefault="0021245A">
      <w:pPr>
        <w:pStyle w:val="screen"/>
      </w:pPr>
      <w:r>
        <w:t xml:space="preserve"> Backup    ===&gt; TECH.SCA.IDBACKUP                 (backup DSN)     </w:t>
      </w:r>
    </w:p>
    <w:p w:rsidR="00A84FF9" w:rsidRDefault="0021245A">
      <w:pPr>
        <w:pStyle w:val="screen"/>
      </w:pPr>
      <w:r>
        <w:t xml:space="preserve"> Tables    ===&gt; TS5#SC10          TS5#CM10        (Command-screen </w:t>
      </w:r>
      <w:proofErr w:type="spellStart"/>
      <w:r>
        <w:t>ables</w:t>
      </w:r>
      <w:proofErr w:type="spellEnd"/>
      <w:r>
        <w:t xml:space="preserve">)     </w:t>
      </w:r>
    </w:p>
    <w:p w:rsidR="00A84FF9" w:rsidRDefault="0021245A">
      <w:pPr>
        <w:pStyle w:val="screen"/>
      </w:pPr>
      <w:r>
        <w:t xml:space="preserve"> </w:t>
      </w:r>
      <w:proofErr w:type="spellStart"/>
      <w:r>
        <w:t>Srccmd</w:t>
      </w:r>
      <w:proofErr w:type="spellEnd"/>
      <w:r>
        <w:t xml:space="preserve">    ===&gt; </w:t>
      </w:r>
      <w:proofErr w:type="gramStart"/>
      <w:r>
        <w:t>'SYS3.TSS.BASEPARM(</w:t>
      </w:r>
      <w:proofErr w:type="gramEnd"/>
      <w:r>
        <w:t xml:space="preserve">CORECMD)'      (Command table name   )   </w:t>
      </w:r>
    </w:p>
    <w:p w:rsidR="00A84FF9" w:rsidRDefault="0021245A">
      <w:pPr>
        <w:pStyle w:val="screen"/>
      </w:pPr>
      <w:r>
        <w:t xml:space="preserve"> </w:t>
      </w:r>
      <w:proofErr w:type="spellStart"/>
      <w:r>
        <w:t>Srcscr</w:t>
      </w:r>
      <w:proofErr w:type="spellEnd"/>
      <w:r>
        <w:t xml:space="preserve">    ===&gt; </w:t>
      </w:r>
      <w:proofErr w:type="gramStart"/>
      <w:r>
        <w:t>'SYS3.TSS.BASEPARM(</w:t>
      </w:r>
      <w:proofErr w:type="gramEnd"/>
      <w:r>
        <w:t xml:space="preserve">CORESCR)'      (Screen table name    ) </w:t>
      </w:r>
    </w:p>
    <w:p w:rsidR="00A84FF9" w:rsidRDefault="0021245A">
      <w:pPr>
        <w:pStyle w:val="screen"/>
      </w:pPr>
      <w:r>
        <w:t xml:space="preserve"> </w:t>
      </w:r>
      <w:proofErr w:type="spellStart"/>
      <w:r>
        <w:t>Authnum</w:t>
      </w:r>
      <w:proofErr w:type="spellEnd"/>
      <w:r>
        <w:t xml:space="preserve">   ===&gt; 10                                (1 to 10 auth level   )     </w:t>
      </w:r>
    </w:p>
    <w:p w:rsidR="00A84FF9" w:rsidRDefault="0021245A">
      <w:pPr>
        <w:pStyle w:val="screen"/>
      </w:pPr>
      <w:r>
        <w:t xml:space="preserve"> Version   ===</w:t>
      </w:r>
      <w:proofErr w:type="gramStart"/>
      <w:r>
        <w:t>&gt;  VERSION</w:t>
      </w:r>
      <w:proofErr w:type="gramEnd"/>
      <w:r>
        <w:t xml:space="preserve">= 5.0 509808AKOM3                                      </w:t>
      </w:r>
    </w:p>
    <w:p w:rsidR="00A84FF9" w:rsidRDefault="0021245A">
      <w:pPr>
        <w:pStyle w:val="screen"/>
      </w:pPr>
      <w:r>
        <w:t xml:space="preserve"> </w:t>
      </w:r>
      <w:proofErr w:type="spellStart"/>
      <w:r>
        <w:t>CPUused</w:t>
      </w:r>
      <w:proofErr w:type="spellEnd"/>
      <w:r>
        <w:t xml:space="preserve">   ===&gt; 1.01</w:t>
      </w:r>
    </w:p>
    <w:p w:rsidR="00A84FF9" w:rsidRDefault="0021245A">
      <w:pPr>
        <w:spacing w:line="240" w:lineRule="exact"/>
      </w:pPr>
      <w:r>
        <w:t>Be aware that values in italics are NOT updateable.</w:t>
      </w:r>
    </w:p>
    <w:p w:rsidR="00A84FF9" w:rsidRDefault="0021245A">
      <w:pPr>
        <w:pStyle w:val="Heading2"/>
      </w:pPr>
      <w:r>
        <w:br w:type="page"/>
      </w:r>
      <w:r>
        <w:lastRenderedPageBreak/>
        <w:t>SUB</w:t>
      </w:r>
      <w:r w:rsidR="00A84FF9">
        <w:rPr>
          <w:b w:val="0"/>
        </w:rPr>
        <w:fldChar w:fldCharType="begin"/>
      </w:r>
      <w:r>
        <w:rPr>
          <w:b w:val="0"/>
        </w:rPr>
        <w:instrText>XE "BATCH mode"</w:instrText>
      </w:r>
      <w:r w:rsidR="00A84FF9">
        <w:rPr>
          <w:b w:val="0"/>
        </w:rPr>
        <w:fldChar w:fldCharType="end"/>
      </w:r>
      <w:r w:rsidR="00A84FF9">
        <w:rPr>
          <w:b w:val="0"/>
        </w:rPr>
        <w:fldChar w:fldCharType="begin"/>
      </w:r>
      <w:r>
        <w:rPr>
          <w:b w:val="0"/>
        </w:rPr>
        <w:instrText>XE "MODE, batch"</w:instrText>
      </w:r>
      <w:r w:rsidR="00A84FF9">
        <w:rPr>
          <w:b w:val="0"/>
        </w:rPr>
        <w:fldChar w:fldCharType="end"/>
      </w:r>
      <w:r w:rsidR="00A84FF9">
        <w:rPr>
          <w:b w:val="0"/>
        </w:rPr>
        <w:fldChar w:fldCharType="begin"/>
      </w:r>
      <w:r>
        <w:rPr>
          <w:b w:val="0"/>
        </w:rPr>
        <w:instrText xml:space="preserve"> tc "SUB" \L 3 </w:instrText>
      </w:r>
      <w:r w:rsidR="00A84FF9">
        <w:rPr>
          <w:b w:val="0"/>
        </w:rPr>
        <w:fldChar w:fldCharType="end"/>
      </w:r>
    </w:p>
    <w:p w:rsidR="00A84FF9" w:rsidRDefault="0021245A">
      <w:pPr>
        <w:pStyle w:val="CommentText"/>
        <w:spacing w:line="240" w:lineRule="exact"/>
      </w:pPr>
      <w:r>
        <w:t>Data needed in OPTION     :  SUB</w:t>
      </w:r>
    </w:p>
    <w:p w:rsidR="00A84FF9" w:rsidRDefault="0021245A">
      <w:pPr>
        <w:spacing w:line="240" w:lineRule="exact"/>
      </w:pPr>
      <w:r>
        <w:t>Data needed in ACID           : None.</w:t>
      </w:r>
    </w:p>
    <w:p w:rsidR="00A84FF9" w:rsidRDefault="0021245A">
      <w:pPr>
        <w:spacing w:line="240" w:lineRule="exact"/>
      </w:pPr>
      <w:r>
        <w:t>Data needed in DATA          : None. This command does not use this field.</w:t>
      </w:r>
    </w:p>
    <w:p w:rsidR="00A84FF9" w:rsidRDefault="0021245A">
      <w:pPr>
        <w:spacing w:line="240" w:lineRule="exact"/>
      </w:pPr>
      <w:r>
        <w:t xml:space="preserve">Data needed in DATA2        : None. This command does not use this field.        </w:t>
      </w:r>
    </w:p>
    <w:p w:rsidR="00A84FF9" w:rsidRDefault="0021245A">
      <w:pPr>
        <w:spacing w:line="240" w:lineRule="exact"/>
        <w:jc w:val="both"/>
      </w:pPr>
      <w:proofErr w:type="gramStart"/>
      <w:r>
        <w:t>Function :</w:t>
      </w:r>
      <w:proofErr w:type="gramEnd"/>
      <w:r>
        <w:t xml:space="preserve"> This command changes the processing mode to online, and submits the JCL that has been constructed as part of batch mode..  This command is only valid in batch mode. </w:t>
      </w:r>
    </w:p>
    <w:p w:rsidR="00A84FF9" w:rsidRDefault="0021245A">
      <w:pPr>
        <w:pStyle w:val="Heading2"/>
        <w:rPr>
          <w:b w:val="0"/>
        </w:rPr>
      </w:pPr>
      <w:r>
        <w:br w:type="page"/>
      </w:r>
      <w:r>
        <w:lastRenderedPageBreak/>
        <w:t>WRITEDEBUG</w:t>
      </w:r>
      <w:r w:rsidR="00A84FF9">
        <w:rPr>
          <w:b w:val="0"/>
        </w:rPr>
        <w:fldChar w:fldCharType="begin"/>
      </w:r>
      <w:r>
        <w:rPr>
          <w:b w:val="0"/>
        </w:rPr>
        <w:instrText>XE "BATCH mode"</w:instrText>
      </w:r>
      <w:r w:rsidR="00A84FF9">
        <w:rPr>
          <w:b w:val="0"/>
        </w:rPr>
        <w:fldChar w:fldCharType="end"/>
      </w:r>
      <w:r w:rsidR="00A84FF9">
        <w:rPr>
          <w:b w:val="0"/>
        </w:rPr>
        <w:fldChar w:fldCharType="begin"/>
      </w:r>
      <w:r>
        <w:rPr>
          <w:b w:val="0"/>
        </w:rPr>
        <w:instrText>XE "MODE, batch"</w:instrText>
      </w:r>
      <w:r w:rsidR="00A84FF9">
        <w:rPr>
          <w:b w:val="0"/>
        </w:rPr>
        <w:fldChar w:fldCharType="end"/>
      </w:r>
      <w:r w:rsidR="00A84FF9">
        <w:rPr>
          <w:b w:val="0"/>
        </w:rPr>
        <w:fldChar w:fldCharType="begin"/>
      </w:r>
      <w:r>
        <w:rPr>
          <w:b w:val="0"/>
        </w:rPr>
        <w:instrText xml:space="preserve"> tc "WRITEDEBUG" \L 3 </w:instrText>
      </w:r>
      <w:r w:rsidR="00A84FF9">
        <w:rPr>
          <w:b w:val="0"/>
        </w:rPr>
        <w:fldChar w:fldCharType="end"/>
      </w:r>
    </w:p>
    <w:p w:rsidR="00A84FF9" w:rsidRDefault="0021245A">
      <w:pPr>
        <w:spacing w:line="240" w:lineRule="exact"/>
      </w:pPr>
      <w:r>
        <w:t xml:space="preserve">Data needed in OPTION     :  </w:t>
      </w:r>
      <w:proofErr w:type="spellStart"/>
      <w:r>
        <w:t>Writedebug</w:t>
      </w:r>
      <w:proofErr w:type="spellEnd"/>
    </w:p>
    <w:p w:rsidR="00A84FF9" w:rsidRDefault="0021245A">
      <w:pPr>
        <w:spacing w:line="240" w:lineRule="exact"/>
      </w:pPr>
      <w:r>
        <w:t>Data needed in ACID           : None.</w:t>
      </w:r>
    </w:p>
    <w:p w:rsidR="00A84FF9" w:rsidRDefault="0021245A">
      <w:pPr>
        <w:spacing w:line="240" w:lineRule="exact"/>
      </w:pPr>
      <w:r>
        <w:t>Data needed in DATA          : None. This command does not use this field.</w:t>
      </w:r>
    </w:p>
    <w:p w:rsidR="00A84FF9" w:rsidRDefault="0021245A">
      <w:pPr>
        <w:spacing w:line="240" w:lineRule="exact"/>
      </w:pPr>
      <w:r>
        <w:t xml:space="preserve">Data needed in DATA2        : None. This command does not use this field.        </w:t>
      </w:r>
    </w:p>
    <w:p w:rsidR="00A84FF9" w:rsidRDefault="0021245A">
      <w:proofErr w:type="gramStart"/>
      <w:r>
        <w:t>Function :</w:t>
      </w:r>
      <w:proofErr w:type="gramEnd"/>
      <w:r>
        <w:t xml:space="preserve"> This dumps the debug log to work dataset #3 and opens a browse session for that dataset.  This command would normally be used by technical support to help gain information regarding a problem.  This command is non disruptive as far as panel system functionality, but be aware this command will overwrite the contents of DS3. </w:t>
      </w:r>
    </w:p>
    <w:p w:rsidR="00A84FF9" w:rsidRDefault="0021245A">
      <w:pPr>
        <w:pStyle w:val="Heading2"/>
      </w:pPr>
      <w:r>
        <w:br w:type="page"/>
      </w:r>
      <w:r>
        <w:lastRenderedPageBreak/>
        <w:t>INDEX</w:t>
      </w:r>
      <w:r w:rsidR="00A84FF9">
        <w:fldChar w:fldCharType="begin"/>
      </w:r>
      <w:r>
        <w:instrText xml:space="preserve"> tc "INDEX" \L 3 </w:instrText>
      </w:r>
      <w:r w:rsidR="00A84FF9">
        <w:fldChar w:fldCharType="end"/>
      </w:r>
    </w:p>
    <w:p w:rsidR="00A84FF9" w:rsidRDefault="00A84FF9"/>
    <w:p w:rsidR="00A84FF9" w:rsidRDefault="00A84FF9">
      <w:pPr>
        <w:pStyle w:val="Index1"/>
        <w:tabs>
          <w:tab w:val="right" w:leader="dot" w:pos="9350"/>
        </w:tabs>
        <w:rPr>
          <w:noProof/>
        </w:rPr>
      </w:pPr>
      <w:r>
        <w:rPr>
          <w:sz w:val="24"/>
        </w:rPr>
        <w:fldChar w:fldCharType="begin"/>
      </w:r>
      <w:r w:rsidR="0021245A">
        <w:rPr>
          <w:sz w:val="24"/>
        </w:rPr>
        <w:instrText xml:space="preserve"> INDEX  \* MERGEFORMAT </w:instrText>
      </w:r>
      <w:r>
        <w:rPr>
          <w:sz w:val="24"/>
        </w:rPr>
        <w:fldChar w:fldCharType="separate"/>
      </w:r>
      <w:r w:rsidR="0021245A">
        <w:rPr>
          <w:noProof/>
        </w:rPr>
        <w:t>BATCH mode, 5, 20, 25, 26</w:t>
      </w:r>
    </w:p>
    <w:p w:rsidR="00A84FF9" w:rsidRDefault="0021245A">
      <w:pPr>
        <w:pStyle w:val="Index1"/>
        <w:tabs>
          <w:tab w:val="right" w:leader="dot" w:pos="9350"/>
        </w:tabs>
        <w:rPr>
          <w:noProof/>
        </w:rPr>
      </w:pPr>
      <w:r>
        <w:rPr>
          <w:noProof/>
        </w:rPr>
        <w:t>Commands, issuing for an entire group, 14</w:t>
      </w:r>
    </w:p>
    <w:p w:rsidR="00A84FF9" w:rsidRDefault="0021245A">
      <w:pPr>
        <w:pStyle w:val="Index1"/>
        <w:tabs>
          <w:tab w:val="right" w:leader="dot" w:pos="9350"/>
        </w:tabs>
        <w:rPr>
          <w:noProof/>
        </w:rPr>
      </w:pPr>
      <w:r>
        <w:rPr>
          <w:b/>
          <w:noProof/>
        </w:rPr>
        <w:t>Deleting, profile from ID</w:t>
      </w:r>
      <w:r>
        <w:rPr>
          <w:noProof/>
        </w:rPr>
        <w:t>, 15, 16</w:t>
      </w:r>
    </w:p>
    <w:p w:rsidR="00A84FF9" w:rsidRDefault="0021245A">
      <w:pPr>
        <w:pStyle w:val="Index1"/>
        <w:tabs>
          <w:tab w:val="right" w:leader="dot" w:pos="9350"/>
        </w:tabs>
        <w:rPr>
          <w:noProof/>
        </w:rPr>
      </w:pPr>
      <w:r>
        <w:rPr>
          <w:b/>
          <w:noProof/>
        </w:rPr>
        <w:t>Facility entry , modifying</w:t>
      </w:r>
      <w:r>
        <w:rPr>
          <w:noProof/>
        </w:rPr>
        <w:t>, 17, 18</w:t>
      </w:r>
    </w:p>
    <w:p w:rsidR="00A84FF9" w:rsidRDefault="0021245A">
      <w:pPr>
        <w:pStyle w:val="Index1"/>
        <w:tabs>
          <w:tab w:val="right" w:leader="dot" w:pos="9350"/>
        </w:tabs>
        <w:rPr>
          <w:noProof/>
        </w:rPr>
      </w:pPr>
      <w:r>
        <w:rPr>
          <w:noProof/>
        </w:rPr>
        <w:t>Group commands, 14</w:t>
      </w:r>
    </w:p>
    <w:p w:rsidR="00A84FF9" w:rsidRDefault="0021245A">
      <w:pPr>
        <w:pStyle w:val="Index1"/>
        <w:tabs>
          <w:tab w:val="right" w:leader="dot" w:pos="9350"/>
        </w:tabs>
        <w:rPr>
          <w:noProof/>
        </w:rPr>
      </w:pPr>
      <w:r>
        <w:rPr>
          <w:noProof/>
        </w:rPr>
        <w:t>GROUPC, 14</w:t>
      </w:r>
    </w:p>
    <w:p w:rsidR="00A84FF9" w:rsidRDefault="0021245A">
      <w:pPr>
        <w:pStyle w:val="Index1"/>
        <w:tabs>
          <w:tab w:val="right" w:leader="dot" w:pos="9350"/>
        </w:tabs>
        <w:rPr>
          <w:noProof/>
        </w:rPr>
      </w:pPr>
      <w:r>
        <w:rPr>
          <w:b/>
          <w:noProof/>
        </w:rPr>
        <w:t>ID, adding a profile to</w:t>
      </w:r>
      <w:r>
        <w:rPr>
          <w:noProof/>
        </w:rPr>
        <w:t>, 15, 16</w:t>
      </w:r>
    </w:p>
    <w:p w:rsidR="00A84FF9" w:rsidRDefault="0021245A">
      <w:pPr>
        <w:pStyle w:val="Index1"/>
        <w:tabs>
          <w:tab w:val="right" w:leader="dot" w:pos="9350"/>
        </w:tabs>
        <w:rPr>
          <w:noProof/>
        </w:rPr>
      </w:pPr>
      <w:r>
        <w:rPr>
          <w:b/>
          <w:caps/>
          <w:noProof/>
        </w:rPr>
        <w:t>Insert</w:t>
      </w:r>
      <w:r>
        <w:rPr>
          <w:noProof/>
        </w:rPr>
        <w:t>, 15, 16</w:t>
      </w:r>
    </w:p>
    <w:p w:rsidR="00A84FF9" w:rsidRDefault="0021245A">
      <w:pPr>
        <w:pStyle w:val="Index1"/>
        <w:tabs>
          <w:tab w:val="right" w:leader="dot" w:pos="9350"/>
        </w:tabs>
        <w:rPr>
          <w:noProof/>
        </w:rPr>
      </w:pPr>
      <w:r>
        <w:rPr>
          <w:noProof/>
        </w:rPr>
        <w:t>MODE, batch, 5, 20, 25, 26</w:t>
      </w:r>
    </w:p>
    <w:p w:rsidR="00A84FF9" w:rsidRDefault="0021245A">
      <w:pPr>
        <w:pStyle w:val="Index1"/>
        <w:tabs>
          <w:tab w:val="right" w:leader="dot" w:pos="9350"/>
        </w:tabs>
        <w:rPr>
          <w:noProof/>
        </w:rPr>
      </w:pPr>
      <w:r>
        <w:rPr>
          <w:b/>
          <w:noProof/>
        </w:rPr>
        <w:t>Modify command for facilities</w:t>
      </w:r>
      <w:r>
        <w:rPr>
          <w:noProof/>
        </w:rPr>
        <w:t>, 17, 18</w:t>
      </w:r>
    </w:p>
    <w:p w:rsidR="00A84FF9" w:rsidRDefault="0021245A">
      <w:pPr>
        <w:pStyle w:val="Index1"/>
        <w:tabs>
          <w:tab w:val="right" w:leader="dot" w:pos="9350"/>
        </w:tabs>
        <w:rPr>
          <w:noProof/>
        </w:rPr>
      </w:pPr>
      <w:r>
        <w:rPr>
          <w:noProof/>
        </w:rPr>
        <w:t>Printer destination,, updating, 23</w:t>
      </w:r>
    </w:p>
    <w:p w:rsidR="00A84FF9" w:rsidRDefault="0021245A">
      <w:pPr>
        <w:pStyle w:val="Index1"/>
        <w:tabs>
          <w:tab w:val="right" w:leader="dot" w:pos="9350"/>
        </w:tabs>
        <w:rPr>
          <w:noProof/>
        </w:rPr>
      </w:pPr>
      <w:r>
        <w:rPr>
          <w:b/>
          <w:noProof/>
        </w:rPr>
        <w:t>Profile ,removing from ID</w:t>
      </w:r>
      <w:r>
        <w:rPr>
          <w:noProof/>
        </w:rPr>
        <w:t>, 15, 16</w:t>
      </w:r>
    </w:p>
    <w:p w:rsidR="00A84FF9" w:rsidRDefault="0021245A">
      <w:pPr>
        <w:pStyle w:val="Index1"/>
        <w:tabs>
          <w:tab w:val="right" w:leader="dot" w:pos="9350"/>
        </w:tabs>
        <w:rPr>
          <w:noProof/>
        </w:rPr>
      </w:pPr>
      <w:r>
        <w:rPr>
          <w:b/>
          <w:noProof/>
        </w:rPr>
        <w:t>Profile, inserting</w:t>
      </w:r>
      <w:r>
        <w:rPr>
          <w:noProof/>
        </w:rPr>
        <w:t>, 15, 16</w:t>
      </w:r>
    </w:p>
    <w:p w:rsidR="00A84FF9" w:rsidRDefault="0021245A">
      <w:pPr>
        <w:pStyle w:val="Index1"/>
        <w:tabs>
          <w:tab w:val="right" w:leader="dot" w:pos="9350"/>
        </w:tabs>
        <w:rPr>
          <w:noProof/>
        </w:rPr>
      </w:pPr>
      <w:r>
        <w:rPr>
          <w:b/>
          <w:noProof/>
        </w:rPr>
        <w:t>Status</w:t>
      </w:r>
      <w:r>
        <w:rPr>
          <w:noProof/>
        </w:rPr>
        <w:t>, 23</w:t>
      </w:r>
    </w:p>
    <w:p w:rsidR="00A84FF9" w:rsidRDefault="0021245A">
      <w:pPr>
        <w:pStyle w:val="Index1"/>
        <w:tabs>
          <w:tab w:val="right" w:leader="dot" w:pos="9350"/>
        </w:tabs>
        <w:rPr>
          <w:noProof/>
        </w:rPr>
      </w:pPr>
      <w:r>
        <w:rPr>
          <w:b/>
          <w:noProof/>
        </w:rPr>
        <w:t>Variables viewing or changing</w:t>
      </w:r>
      <w:r>
        <w:rPr>
          <w:noProof/>
        </w:rPr>
        <w:t>, 23</w:t>
      </w:r>
    </w:p>
    <w:p w:rsidR="0021245A" w:rsidRDefault="00A84FF9">
      <w:r>
        <w:fldChar w:fldCharType="end"/>
      </w:r>
    </w:p>
    <w:sectPr w:rsidR="0021245A" w:rsidSect="00A84FF9">
      <w:headerReference w:type="even" r:id="rId7"/>
      <w:headerReference w:type="default" r:id="rId8"/>
      <w:footerReference w:type="even" r:id="rId9"/>
      <w:footerReference w:type="default" r:id="rId10"/>
      <w:headerReference w:type="first" r:id="rId11"/>
      <w:footerReference w:type="first" r:id="rId12"/>
      <w:pgSz w:w="12240" w:h="15840"/>
      <w:pgMar w:top="1920" w:right="1320" w:bottom="1920" w:left="1560" w:header="936" w:footer="936"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1BF" w:rsidRDefault="009921BF" w:rsidP="0053795B">
      <w:pPr>
        <w:spacing w:before="0"/>
      </w:pPr>
      <w:r>
        <w:separator/>
      </w:r>
    </w:p>
  </w:endnote>
  <w:endnote w:type="continuationSeparator" w:id="0">
    <w:p w:rsidR="009921BF" w:rsidRDefault="009921BF" w:rsidP="0053795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CRB">
    <w:charset w:val="00"/>
    <w:family w:val="modern"/>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FF9" w:rsidRDefault="00A84FF9">
    <w:pPr>
      <w:pStyle w:val="footereven8x11"/>
    </w:pPr>
    <w:r>
      <w:fldChar w:fldCharType="begin"/>
    </w:r>
    <w:r w:rsidR="0021245A">
      <w:instrText xml:space="preserve"> seq chapter \c </w:instrText>
    </w:r>
    <w:r>
      <w:fldChar w:fldCharType="separate"/>
    </w:r>
    <w:r w:rsidR="00E2263A">
      <w:rPr>
        <w:noProof/>
      </w:rPr>
      <w:t>2</w:t>
    </w:r>
    <w:r>
      <w:fldChar w:fldCharType="end"/>
    </w:r>
    <w:r w:rsidR="0021245A">
      <w:t>–</w:t>
    </w:r>
    <w:r>
      <w:fldChar w:fldCharType="begin"/>
    </w:r>
    <w:r w:rsidR="0021245A">
      <w:instrText xml:space="preserve"> page \* arabic </w:instrText>
    </w:r>
    <w:r>
      <w:fldChar w:fldCharType="separate"/>
    </w:r>
    <w:r w:rsidR="00E2263A">
      <w:rPr>
        <w:noProof/>
      </w:rPr>
      <w:t>26</w:t>
    </w:r>
    <w:r>
      <w:fldChar w:fldCharType="end"/>
    </w:r>
    <w:r w:rsidR="0021245A">
      <w:t xml:space="preserve">    TS-Admin Command Reference and Usage Guide</w:t>
    </w:r>
    <w:r w:rsidR="0021245A">
      <w:tab/>
      <w:t>Review: April 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FF9" w:rsidRDefault="0021245A">
    <w:pPr>
      <w:pStyle w:val="footerodd8x11"/>
    </w:pPr>
    <w:r>
      <w:t>Review: April 16</w:t>
    </w:r>
    <w:r>
      <w:tab/>
    </w:r>
    <w:r w:rsidR="00A84FF9">
      <w:fldChar w:fldCharType="begin"/>
    </w:r>
    <w:r>
      <w:instrText xml:space="preserve"> styleref "chapter title" </w:instrText>
    </w:r>
    <w:r w:rsidR="00A84FF9">
      <w:fldChar w:fldCharType="separate"/>
    </w:r>
    <w:r w:rsidR="00E2263A">
      <w:rPr>
        <w:noProof/>
      </w:rPr>
      <w:t>SPI Command Functions</w:t>
    </w:r>
    <w:r w:rsidR="00A84FF9">
      <w:fldChar w:fldCharType="end"/>
    </w:r>
    <w:r>
      <w:t xml:space="preserve">    </w:t>
    </w:r>
    <w:r w:rsidR="00A84FF9">
      <w:fldChar w:fldCharType="begin"/>
    </w:r>
    <w:r>
      <w:instrText xml:space="preserve"> seq chapter \c </w:instrText>
    </w:r>
    <w:r w:rsidR="00A84FF9">
      <w:fldChar w:fldCharType="separate"/>
    </w:r>
    <w:r w:rsidR="00E2263A">
      <w:rPr>
        <w:noProof/>
      </w:rPr>
      <w:t>2</w:t>
    </w:r>
    <w:r w:rsidR="00A84FF9">
      <w:fldChar w:fldCharType="end"/>
    </w:r>
    <w:r>
      <w:t>–</w:t>
    </w:r>
    <w:r w:rsidR="00A84FF9">
      <w:fldChar w:fldCharType="begin"/>
    </w:r>
    <w:r>
      <w:instrText xml:space="preserve"> page \* arabic </w:instrText>
    </w:r>
    <w:r w:rsidR="00A84FF9">
      <w:fldChar w:fldCharType="separate"/>
    </w:r>
    <w:r w:rsidR="00E2263A">
      <w:rPr>
        <w:noProof/>
      </w:rPr>
      <w:t>25</w:t>
    </w:r>
    <w:r w:rsidR="00A84FF9">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FF9" w:rsidRDefault="0021245A">
    <w:pPr>
      <w:pStyle w:val="footerodd8x11"/>
    </w:pPr>
    <w:r>
      <w:t>Review: April 16</w:t>
    </w:r>
    <w:r>
      <w:tab/>
    </w:r>
    <w:r w:rsidR="00A84FF9">
      <w:fldChar w:fldCharType="begin"/>
    </w:r>
    <w:r>
      <w:instrText xml:space="preserve"> styleref "chapter title" </w:instrText>
    </w:r>
    <w:r w:rsidR="00A84FF9">
      <w:fldChar w:fldCharType="separate"/>
    </w:r>
    <w:r w:rsidR="00E2263A">
      <w:rPr>
        <w:noProof/>
      </w:rPr>
      <w:t>SPI Command Functions</w:t>
    </w:r>
    <w:r w:rsidR="00A84FF9">
      <w:fldChar w:fldCharType="end"/>
    </w:r>
    <w:r>
      <w:t xml:space="preserve">    </w:t>
    </w:r>
    <w:r w:rsidR="00A84FF9">
      <w:fldChar w:fldCharType="begin"/>
    </w:r>
    <w:r>
      <w:instrText xml:space="preserve"> seq chapter \c </w:instrText>
    </w:r>
    <w:r w:rsidR="00A84FF9">
      <w:fldChar w:fldCharType="separate"/>
    </w:r>
    <w:r w:rsidR="00E2263A">
      <w:rPr>
        <w:noProof/>
      </w:rPr>
      <w:t>2</w:t>
    </w:r>
    <w:r w:rsidR="00A84FF9">
      <w:fldChar w:fldCharType="end"/>
    </w:r>
    <w:r>
      <w:t>–</w:t>
    </w:r>
    <w:r w:rsidR="00A84FF9">
      <w:fldChar w:fldCharType="begin"/>
    </w:r>
    <w:r>
      <w:instrText xml:space="preserve"> page \* arabic </w:instrText>
    </w:r>
    <w:r w:rsidR="00A84FF9">
      <w:fldChar w:fldCharType="separate"/>
    </w:r>
    <w:r w:rsidR="00E2263A">
      <w:rPr>
        <w:noProof/>
      </w:rPr>
      <w:t>1</w:t>
    </w:r>
    <w:r w:rsidR="00A84FF9">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1BF" w:rsidRDefault="009921BF" w:rsidP="0053795B">
      <w:pPr>
        <w:spacing w:before="0"/>
      </w:pPr>
      <w:r>
        <w:separator/>
      </w:r>
    </w:p>
  </w:footnote>
  <w:footnote w:type="continuationSeparator" w:id="0">
    <w:p w:rsidR="009921BF" w:rsidRDefault="009921BF" w:rsidP="0053795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FF9" w:rsidRDefault="00A84FF9">
    <w:pPr>
      <w:pStyle w:val="headereven"/>
    </w:pPr>
    <w:r>
      <w:fldChar w:fldCharType="begin"/>
    </w:r>
    <w:r w:rsidR="0021245A">
      <w:instrText xml:space="preserve"> styleref "heading 1" </w:instrText>
    </w:r>
    <w:r>
      <w:fldChar w:fldCharType="separate"/>
    </w:r>
    <w:r w:rsidR="00E2263A">
      <w:rPr>
        <w:noProof/>
      </w:rPr>
      <w:t>The Default Commands Summary</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FF9" w:rsidRDefault="00A84FF9">
    <w:pPr>
      <w:pStyle w:val="headerodd"/>
    </w:pPr>
    <w:r>
      <w:fldChar w:fldCharType="begin"/>
    </w:r>
    <w:r w:rsidR="0021245A">
      <w:instrText xml:space="preserve"> styleref "heading 1" </w:instrText>
    </w:r>
    <w:r>
      <w:fldChar w:fldCharType="separate"/>
    </w:r>
    <w:r w:rsidR="00E2263A">
      <w:rPr>
        <w:noProof/>
      </w:rPr>
      <w:t>The Default Commands Summary</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FF9" w:rsidRDefault="0021245A">
    <w:pPr>
      <w:pStyle w:val="headerfirs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E6F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34D19D9"/>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nsid w:val="14FC2C90"/>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nsid w:val="17960FE9"/>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nsid w:val="2271142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nsid w:val="2A80335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nsid w:val="2B7011F7"/>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nsid w:val="32883F06"/>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8">
    <w:nsid w:val="40BA53D7"/>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9">
    <w:nsid w:val="48C854A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0">
    <w:nsid w:val="51B25CDF"/>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1">
    <w:nsid w:val="55E627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92C4198"/>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3">
    <w:nsid w:val="6AD372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7C3A09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7FE53BB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12"/>
  </w:num>
  <w:num w:numId="3">
    <w:abstractNumId w:val="7"/>
  </w:num>
  <w:num w:numId="4">
    <w:abstractNumId w:val="2"/>
  </w:num>
  <w:num w:numId="5">
    <w:abstractNumId w:val="9"/>
  </w:num>
  <w:num w:numId="6">
    <w:abstractNumId w:val="1"/>
  </w:num>
  <w:num w:numId="7">
    <w:abstractNumId w:val="8"/>
  </w:num>
  <w:num w:numId="8">
    <w:abstractNumId w:val="5"/>
  </w:num>
  <w:num w:numId="9">
    <w:abstractNumId w:val="10"/>
  </w:num>
  <w:num w:numId="10">
    <w:abstractNumId w:val="3"/>
  </w:num>
  <w:num w:numId="11">
    <w:abstractNumId w:val="0"/>
  </w:num>
  <w:num w:numId="12">
    <w:abstractNumId w:val="13"/>
  </w:num>
  <w:num w:numId="13">
    <w:abstractNumId w:val="15"/>
  </w:num>
  <w:num w:numId="14">
    <w:abstractNumId w:val="6"/>
  </w:num>
  <w:num w:numId="15">
    <w:abstractNumId w:val="11"/>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attachedTemplate r:id="rId1"/>
  <w:linkStyl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D297A"/>
    <w:rsid w:val="00114986"/>
    <w:rsid w:val="0021245A"/>
    <w:rsid w:val="002D297A"/>
    <w:rsid w:val="009921BF"/>
    <w:rsid w:val="00A84FF9"/>
    <w:rsid w:val="00E226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F9"/>
    <w:pPr>
      <w:keepLines/>
      <w:spacing w:before="240"/>
      <w:ind w:left="1440"/>
    </w:pPr>
    <w:rPr>
      <w:rFonts w:ascii="Garamond" w:hAnsi="Garamond"/>
      <w:sz w:val="24"/>
    </w:rPr>
  </w:style>
  <w:style w:type="paragraph" w:styleId="Heading1">
    <w:name w:val="heading 1"/>
    <w:basedOn w:val="Normal"/>
    <w:next w:val="Normal"/>
    <w:qFormat/>
    <w:rsid w:val="00A84FF9"/>
    <w:pPr>
      <w:keepNext/>
      <w:tabs>
        <w:tab w:val="left" w:pos="960"/>
      </w:tabs>
      <w:spacing w:before="360" w:line="360" w:lineRule="exact"/>
      <w:ind w:left="0"/>
      <w:outlineLvl w:val="0"/>
    </w:pPr>
    <w:rPr>
      <w:rFonts w:ascii="AvantGarde" w:hAnsi="AvantGarde"/>
      <w:b/>
      <w:sz w:val="32"/>
    </w:rPr>
  </w:style>
  <w:style w:type="paragraph" w:styleId="Heading2">
    <w:name w:val="heading 2"/>
    <w:basedOn w:val="Heading1"/>
    <w:next w:val="Normal"/>
    <w:qFormat/>
    <w:rsid w:val="00A84FF9"/>
    <w:pPr>
      <w:spacing w:before="480" w:line="280" w:lineRule="exact"/>
      <w:outlineLvl w:val="1"/>
    </w:pPr>
    <w:rPr>
      <w:sz w:val="24"/>
    </w:rPr>
  </w:style>
  <w:style w:type="paragraph" w:styleId="Heading3">
    <w:name w:val="heading 3"/>
    <w:basedOn w:val="Heading2"/>
    <w:next w:val="Normal"/>
    <w:qFormat/>
    <w:rsid w:val="00A84FF9"/>
    <w:pPr>
      <w:spacing w:line="240" w:lineRule="exact"/>
      <w:outlineLvl w:val="2"/>
    </w:pPr>
    <w:rPr>
      <w:sz w:val="20"/>
    </w:rPr>
  </w:style>
  <w:style w:type="paragraph" w:styleId="Heading4">
    <w:name w:val="heading 4"/>
    <w:basedOn w:val="Heading3"/>
    <w:next w:val="Normal"/>
    <w:qFormat/>
    <w:rsid w:val="00A84FF9"/>
    <w:pPr>
      <w:outlineLvl w:val="3"/>
    </w:pPr>
  </w:style>
  <w:style w:type="paragraph" w:styleId="Heading5">
    <w:name w:val="heading 5"/>
    <w:basedOn w:val="Normal"/>
    <w:next w:val="NormalIndent"/>
    <w:qFormat/>
    <w:rsid w:val="00A84FF9"/>
    <w:pPr>
      <w:ind w:left="720"/>
      <w:outlineLvl w:val="4"/>
    </w:pPr>
    <w:rPr>
      <w:rFonts w:ascii="Tms Rmn" w:hAnsi="Tms Rmn"/>
      <w:b/>
    </w:rPr>
  </w:style>
  <w:style w:type="paragraph" w:styleId="Heading6">
    <w:name w:val="heading 6"/>
    <w:basedOn w:val="Normal"/>
    <w:next w:val="NormalIndent"/>
    <w:qFormat/>
    <w:rsid w:val="00A84FF9"/>
    <w:pPr>
      <w:ind w:left="720"/>
      <w:outlineLvl w:val="5"/>
    </w:pPr>
    <w:rPr>
      <w:rFonts w:ascii="Tms Rmn" w:hAnsi="Tms Rmn"/>
      <w:u w:val="single"/>
    </w:rPr>
  </w:style>
  <w:style w:type="paragraph" w:styleId="Heading7">
    <w:name w:val="heading 7"/>
    <w:basedOn w:val="Normal"/>
    <w:next w:val="NormalIndent"/>
    <w:qFormat/>
    <w:rsid w:val="00A84FF9"/>
    <w:pPr>
      <w:ind w:left="720"/>
      <w:outlineLvl w:val="6"/>
    </w:pPr>
    <w:rPr>
      <w:rFonts w:ascii="Tms Rmn" w:hAnsi="Tms Rmn"/>
      <w:i/>
    </w:rPr>
  </w:style>
  <w:style w:type="paragraph" w:styleId="Heading8">
    <w:name w:val="heading 8"/>
    <w:basedOn w:val="Normal"/>
    <w:next w:val="NormalIndent"/>
    <w:qFormat/>
    <w:rsid w:val="00A84FF9"/>
    <w:pPr>
      <w:ind w:left="720"/>
      <w:outlineLvl w:val="7"/>
    </w:pPr>
    <w:rPr>
      <w:rFonts w:ascii="Tms Rmn" w:hAnsi="Tms Rmn"/>
      <w:i/>
    </w:rPr>
  </w:style>
  <w:style w:type="paragraph" w:styleId="Heading9">
    <w:name w:val="heading 9"/>
    <w:basedOn w:val="Normal"/>
    <w:next w:val="NormalIndent"/>
    <w:qFormat/>
    <w:rsid w:val="00A84FF9"/>
    <w:pPr>
      <w:ind w:left="720"/>
      <w:outlineLvl w:val="8"/>
    </w:pPr>
    <w:rPr>
      <w:rFonts w:ascii="Tms Rmn" w:hAnsi="Tms Rm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Index2"/>
    <w:autoRedefine/>
    <w:semiHidden/>
    <w:rsid w:val="00A84FF9"/>
    <w:pPr>
      <w:spacing w:before="120"/>
      <w:ind w:left="0"/>
    </w:pPr>
    <w:rPr>
      <w:sz w:val="18"/>
    </w:rPr>
  </w:style>
  <w:style w:type="character" w:styleId="CommentReference">
    <w:name w:val="annotation reference"/>
    <w:basedOn w:val="DefaultParagraphFont"/>
    <w:semiHidden/>
    <w:rsid w:val="00A84FF9"/>
    <w:rPr>
      <w:sz w:val="16"/>
    </w:rPr>
  </w:style>
  <w:style w:type="paragraph" w:styleId="CommentText">
    <w:name w:val="annotation text"/>
    <w:basedOn w:val="Normal"/>
    <w:semiHidden/>
    <w:rsid w:val="00A84FF9"/>
  </w:style>
  <w:style w:type="paragraph" w:styleId="TOC8">
    <w:name w:val="toc 8"/>
    <w:basedOn w:val="Normal"/>
    <w:next w:val="Normal"/>
    <w:autoRedefine/>
    <w:semiHidden/>
    <w:rsid w:val="00A84FF9"/>
    <w:pPr>
      <w:tabs>
        <w:tab w:val="left" w:leader="dot" w:pos="8280"/>
        <w:tab w:val="right" w:pos="8640"/>
      </w:tabs>
      <w:ind w:left="5040" w:right="720"/>
    </w:pPr>
  </w:style>
  <w:style w:type="paragraph" w:styleId="TOC7">
    <w:name w:val="toc 7"/>
    <w:basedOn w:val="Normal"/>
    <w:next w:val="Normal"/>
    <w:autoRedefine/>
    <w:semiHidden/>
    <w:rsid w:val="00A84FF9"/>
    <w:pPr>
      <w:tabs>
        <w:tab w:val="left" w:leader="dot" w:pos="8280"/>
        <w:tab w:val="right" w:pos="8640"/>
      </w:tabs>
      <w:ind w:left="4320" w:right="720"/>
    </w:pPr>
  </w:style>
  <w:style w:type="paragraph" w:styleId="TOC6">
    <w:name w:val="toc 6"/>
    <w:basedOn w:val="TOC1"/>
    <w:next w:val="Normal"/>
    <w:autoRedefine/>
    <w:semiHidden/>
    <w:rsid w:val="00A84FF9"/>
    <w:pPr>
      <w:tabs>
        <w:tab w:val="left" w:leader="dot" w:pos="8280"/>
        <w:tab w:val="right" w:pos="8640"/>
      </w:tabs>
      <w:ind w:right="720"/>
    </w:pPr>
    <w:rPr>
      <w:sz w:val="40"/>
    </w:rPr>
  </w:style>
  <w:style w:type="paragraph" w:styleId="TOC5">
    <w:name w:val="toc 5"/>
    <w:basedOn w:val="Normal"/>
    <w:next w:val="Normal"/>
    <w:autoRedefine/>
    <w:semiHidden/>
    <w:rsid w:val="00A84FF9"/>
    <w:pPr>
      <w:tabs>
        <w:tab w:val="left" w:leader="dot" w:pos="8280"/>
        <w:tab w:val="right" w:pos="8640"/>
      </w:tabs>
      <w:ind w:left="2880" w:right="720"/>
    </w:pPr>
  </w:style>
  <w:style w:type="paragraph" w:styleId="TOC4">
    <w:name w:val="toc 4"/>
    <w:basedOn w:val="TOC3"/>
    <w:next w:val="Normal"/>
    <w:autoRedefine/>
    <w:semiHidden/>
    <w:rsid w:val="00A84FF9"/>
    <w:pPr>
      <w:ind w:left="720"/>
    </w:pPr>
  </w:style>
  <w:style w:type="paragraph" w:styleId="TOC3">
    <w:name w:val="toc 3"/>
    <w:basedOn w:val="TOC2"/>
    <w:next w:val="Normal"/>
    <w:autoRedefine/>
    <w:semiHidden/>
    <w:rsid w:val="00A84FF9"/>
    <w:pPr>
      <w:ind w:left="360"/>
    </w:pPr>
  </w:style>
  <w:style w:type="paragraph" w:styleId="TOC2">
    <w:name w:val="toc 2"/>
    <w:basedOn w:val="TOC1"/>
    <w:next w:val="Normal"/>
    <w:autoRedefine/>
    <w:semiHidden/>
    <w:rsid w:val="00A84FF9"/>
    <w:pPr>
      <w:spacing w:before="0" w:after="40"/>
    </w:pPr>
    <w:rPr>
      <w:rFonts w:ascii="Palatino" w:hAnsi="Palatino"/>
      <w:b w:val="0"/>
      <w:sz w:val="20"/>
    </w:rPr>
  </w:style>
  <w:style w:type="paragraph" w:styleId="TOC1">
    <w:name w:val="toc 1"/>
    <w:basedOn w:val="Normal"/>
    <w:next w:val="TOC2"/>
    <w:autoRedefine/>
    <w:semiHidden/>
    <w:rsid w:val="00A84FF9"/>
    <w:pPr>
      <w:tabs>
        <w:tab w:val="right" w:leader="dot" w:pos="9216"/>
      </w:tabs>
      <w:spacing w:after="120"/>
      <w:ind w:left="0"/>
    </w:pPr>
    <w:rPr>
      <w:rFonts w:ascii="AvantGarde" w:hAnsi="AvantGarde"/>
      <w:b/>
      <w:noProof/>
      <w:sz w:val="32"/>
    </w:rPr>
  </w:style>
  <w:style w:type="paragraph" w:styleId="Index7">
    <w:name w:val="index 7"/>
    <w:basedOn w:val="Normal"/>
    <w:next w:val="Normal"/>
    <w:autoRedefine/>
    <w:semiHidden/>
    <w:rsid w:val="00A84FF9"/>
  </w:style>
  <w:style w:type="paragraph" w:styleId="Index6">
    <w:name w:val="index 6"/>
    <w:basedOn w:val="Normal"/>
    <w:next w:val="Normal"/>
    <w:autoRedefine/>
    <w:semiHidden/>
    <w:rsid w:val="00A84FF9"/>
    <w:pPr>
      <w:ind w:left="1800"/>
    </w:pPr>
  </w:style>
  <w:style w:type="paragraph" w:styleId="Index5">
    <w:name w:val="index 5"/>
    <w:basedOn w:val="Normal"/>
    <w:next w:val="Normal"/>
    <w:autoRedefine/>
    <w:semiHidden/>
    <w:rsid w:val="00A84FF9"/>
  </w:style>
  <w:style w:type="paragraph" w:styleId="Index4">
    <w:name w:val="index 4"/>
    <w:basedOn w:val="Index3"/>
    <w:autoRedefine/>
    <w:semiHidden/>
    <w:rsid w:val="00A84FF9"/>
    <w:pPr>
      <w:ind w:left="1080"/>
    </w:pPr>
  </w:style>
  <w:style w:type="paragraph" w:styleId="Index3">
    <w:name w:val="index 3"/>
    <w:basedOn w:val="Index2"/>
    <w:autoRedefine/>
    <w:semiHidden/>
    <w:rsid w:val="00A84FF9"/>
    <w:pPr>
      <w:ind w:left="720"/>
    </w:pPr>
  </w:style>
  <w:style w:type="paragraph" w:styleId="Index2">
    <w:name w:val="index 2"/>
    <w:basedOn w:val="Index1"/>
    <w:next w:val="Index3"/>
    <w:autoRedefine/>
    <w:semiHidden/>
    <w:rsid w:val="00A84FF9"/>
    <w:pPr>
      <w:spacing w:before="0"/>
      <w:ind w:left="360"/>
    </w:pPr>
  </w:style>
  <w:style w:type="character" w:styleId="LineNumber">
    <w:name w:val="line number"/>
    <w:basedOn w:val="DefaultParagraphFont"/>
    <w:semiHidden/>
    <w:rsid w:val="00A84FF9"/>
  </w:style>
  <w:style w:type="paragraph" w:styleId="IndexHeading">
    <w:name w:val="index heading"/>
    <w:basedOn w:val="Normal"/>
    <w:next w:val="Index1"/>
    <w:semiHidden/>
    <w:rsid w:val="00A84FF9"/>
    <w:pPr>
      <w:pBdr>
        <w:bottom w:val="single" w:sz="6" w:space="1" w:color="auto"/>
      </w:pBdr>
      <w:spacing w:before="480" w:after="240"/>
      <w:ind w:left="0"/>
    </w:pPr>
    <w:rPr>
      <w:rFonts w:ascii="AvantGarde" w:hAnsi="AvantGarde"/>
      <w:b/>
    </w:rPr>
  </w:style>
  <w:style w:type="paragraph" w:styleId="Footer">
    <w:name w:val="footer"/>
    <w:basedOn w:val="Normal"/>
    <w:semiHidden/>
    <w:rsid w:val="00A84FF9"/>
    <w:pPr>
      <w:pBdr>
        <w:top w:val="single" w:sz="6" w:space="1" w:color="auto"/>
      </w:pBdr>
      <w:tabs>
        <w:tab w:val="right" w:pos="7920"/>
      </w:tabs>
      <w:spacing w:before="0"/>
      <w:ind w:left="0"/>
    </w:pPr>
    <w:rPr>
      <w:rFonts w:ascii="AvantGarde" w:hAnsi="AvantGarde"/>
      <w:sz w:val="18"/>
    </w:rPr>
  </w:style>
  <w:style w:type="paragraph" w:styleId="Header">
    <w:name w:val="header"/>
    <w:basedOn w:val="Normal"/>
    <w:semiHidden/>
    <w:rsid w:val="00A84FF9"/>
    <w:pPr>
      <w:tabs>
        <w:tab w:val="right" w:pos="960"/>
        <w:tab w:val="right" w:pos="8400"/>
      </w:tabs>
      <w:spacing w:before="0"/>
      <w:ind w:left="0"/>
    </w:pPr>
    <w:rPr>
      <w:rFonts w:ascii="AvantGarde" w:hAnsi="AvantGarde"/>
      <w:sz w:val="18"/>
    </w:rPr>
  </w:style>
  <w:style w:type="character" w:styleId="FootnoteReference">
    <w:name w:val="footnote reference"/>
    <w:basedOn w:val="DefaultParagraphFont"/>
    <w:semiHidden/>
    <w:rsid w:val="00A84FF9"/>
    <w:rPr>
      <w:position w:val="6"/>
      <w:sz w:val="16"/>
    </w:rPr>
  </w:style>
  <w:style w:type="paragraph" w:styleId="FootnoteText">
    <w:name w:val="footnote text"/>
    <w:basedOn w:val="Normal"/>
    <w:semiHidden/>
    <w:rsid w:val="00A84FF9"/>
  </w:style>
  <w:style w:type="paragraph" w:styleId="NormalIndent">
    <w:name w:val="Normal Indent"/>
    <w:basedOn w:val="Normal"/>
    <w:semiHidden/>
    <w:rsid w:val="00A84FF9"/>
    <w:pPr>
      <w:tabs>
        <w:tab w:val="left" w:pos="4800"/>
      </w:tabs>
      <w:spacing w:before="120"/>
      <w:ind w:left="1800" w:hanging="360"/>
    </w:pPr>
  </w:style>
  <w:style w:type="paragraph" w:customStyle="1" w:styleId="Leadin">
    <w:name w:val="Leadin"/>
    <w:basedOn w:val="Normal"/>
    <w:next w:val="NormalIndent"/>
    <w:rsid w:val="00A84FF9"/>
    <w:pPr>
      <w:ind w:hanging="480"/>
    </w:pPr>
    <w:rPr>
      <w:rFonts w:ascii="AvantGarde" w:hAnsi="AvantGarde"/>
      <w:b/>
    </w:rPr>
  </w:style>
  <w:style w:type="character" w:customStyle="1" w:styleId="callout">
    <w:name w:val="callout"/>
    <w:basedOn w:val="DefaultParagraphFont"/>
    <w:rsid w:val="00A84FF9"/>
    <w:rPr>
      <w:rFonts w:ascii="AvantGarde" w:hAnsi="AvantGarde"/>
      <w:color w:val="auto"/>
      <w:sz w:val="14"/>
    </w:rPr>
  </w:style>
  <w:style w:type="paragraph" w:customStyle="1" w:styleId="NormalLeadin">
    <w:name w:val="NormalLeadin"/>
    <w:basedOn w:val="Normal"/>
    <w:rsid w:val="00A84FF9"/>
    <w:pPr>
      <w:spacing w:before="120"/>
    </w:pPr>
  </w:style>
  <w:style w:type="paragraph" w:customStyle="1" w:styleId="NormalPicture">
    <w:name w:val="NormalPicture"/>
    <w:basedOn w:val="NormalLeft"/>
    <w:rsid w:val="00A84FF9"/>
    <w:pPr>
      <w:spacing w:before="120"/>
    </w:pPr>
  </w:style>
  <w:style w:type="paragraph" w:customStyle="1" w:styleId="tablecolhd">
    <w:name w:val="table colhd"/>
    <w:basedOn w:val="table"/>
    <w:next w:val="table"/>
    <w:rsid w:val="00A84FF9"/>
    <w:rPr>
      <w:rFonts w:ascii="AvantGarde" w:hAnsi="AvantGarde"/>
      <w:b/>
    </w:rPr>
  </w:style>
  <w:style w:type="paragraph" w:customStyle="1" w:styleId="extraspace">
    <w:name w:val="extra space"/>
    <w:basedOn w:val="Normal"/>
    <w:next w:val="tablecolhd"/>
    <w:rsid w:val="00A84FF9"/>
    <w:pPr>
      <w:spacing w:before="60"/>
    </w:pPr>
  </w:style>
  <w:style w:type="paragraph" w:customStyle="1" w:styleId="GlossaryTerm">
    <w:name w:val="GlossaryTerm"/>
    <w:basedOn w:val="Normal"/>
    <w:next w:val="GlossaryText"/>
    <w:rsid w:val="00A84FF9"/>
    <w:pPr>
      <w:keepNext/>
      <w:ind w:left="0"/>
    </w:pPr>
    <w:rPr>
      <w:rFonts w:ascii="AvantGarde" w:hAnsi="AvantGarde"/>
      <w:b/>
    </w:rPr>
  </w:style>
  <w:style w:type="paragraph" w:customStyle="1" w:styleId="headerfirst">
    <w:name w:val="header first"/>
    <w:basedOn w:val="Header"/>
    <w:rsid w:val="00A84FF9"/>
  </w:style>
  <w:style w:type="paragraph" w:customStyle="1" w:styleId="headereven">
    <w:name w:val="header even"/>
    <w:basedOn w:val="Header"/>
    <w:rsid w:val="00A84FF9"/>
    <w:pPr>
      <w:pBdr>
        <w:bottom w:val="single" w:sz="6" w:space="3" w:color="auto"/>
      </w:pBdr>
      <w:tabs>
        <w:tab w:val="clear" w:pos="960"/>
        <w:tab w:val="clear" w:pos="8400"/>
        <w:tab w:val="right" w:pos="1560"/>
        <w:tab w:val="right" w:pos="8160"/>
      </w:tabs>
    </w:pPr>
  </w:style>
  <w:style w:type="paragraph" w:customStyle="1" w:styleId="copyright">
    <w:name w:val="copyright"/>
    <w:basedOn w:val="Normal"/>
    <w:rsid w:val="00A84FF9"/>
    <w:pPr>
      <w:spacing w:before="0"/>
      <w:ind w:left="0"/>
    </w:pPr>
    <w:rPr>
      <w:sz w:val="18"/>
    </w:rPr>
  </w:style>
  <w:style w:type="paragraph" w:customStyle="1" w:styleId="Important">
    <w:name w:val="Important"/>
    <w:basedOn w:val="Normal"/>
    <w:next w:val="Normal"/>
    <w:rsid w:val="00A84FF9"/>
    <w:rPr>
      <w:i/>
    </w:rPr>
  </w:style>
  <w:style w:type="paragraph" w:customStyle="1" w:styleId="headerodd">
    <w:name w:val="header odd"/>
    <w:basedOn w:val="Header"/>
    <w:rsid w:val="00A84FF9"/>
    <w:pPr>
      <w:pBdr>
        <w:bottom w:val="single" w:sz="6" w:space="3" w:color="auto"/>
      </w:pBdr>
      <w:tabs>
        <w:tab w:val="clear" w:pos="960"/>
        <w:tab w:val="clear" w:pos="8400"/>
        <w:tab w:val="right" w:pos="7920"/>
      </w:tabs>
      <w:jc w:val="right"/>
    </w:pPr>
  </w:style>
  <w:style w:type="paragraph" w:customStyle="1" w:styleId="codefirst">
    <w:name w:val="codefirst"/>
    <w:basedOn w:val="Normal"/>
    <w:next w:val="code"/>
    <w:rsid w:val="00A84FF9"/>
    <w:pPr>
      <w:tabs>
        <w:tab w:val="left" w:pos="2520"/>
        <w:tab w:val="left" w:pos="2880"/>
        <w:tab w:val="left" w:pos="3240"/>
      </w:tabs>
      <w:spacing w:before="120" w:line="180" w:lineRule="exact"/>
    </w:pPr>
    <w:rPr>
      <w:rFonts w:ascii="Courier" w:hAnsi="Courier"/>
      <w:b/>
      <w:sz w:val="18"/>
    </w:rPr>
  </w:style>
  <w:style w:type="paragraph" w:customStyle="1" w:styleId="crop1">
    <w:name w:val="crop1"/>
    <w:rsid w:val="00A84FF9"/>
    <w:pPr>
      <w:framePr w:wrap="around" w:vAnchor="page" w:hAnchor="page" w:x="1" w:y="1"/>
    </w:pPr>
    <w:rPr>
      <w:rFonts w:ascii="Tms Rmn" w:hAnsi="Tms Rmn"/>
    </w:rPr>
  </w:style>
  <w:style w:type="paragraph" w:customStyle="1" w:styleId="crop2">
    <w:name w:val="crop2"/>
    <w:basedOn w:val="crop1"/>
    <w:next w:val="crop3"/>
    <w:rsid w:val="00A84FF9"/>
    <w:pPr>
      <w:framePr w:wrap="around" w:x="11160"/>
      <w:spacing w:line="24" w:lineRule="atLeast"/>
    </w:pPr>
  </w:style>
  <w:style w:type="paragraph" w:customStyle="1" w:styleId="crop3">
    <w:name w:val="crop3"/>
    <w:basedOn w:val="crop1"/>
    <w:rsid w:val="00A84FF9"/>
    <w:pPr>
      <w:framePr w:wrap="around" w:y="14401"/>
      <w:spacing w:line="24" w:lineRule="atLeast"/>
    </w:pPr>
  </w:style>
  <w:style w:type="paragraph" w:customStyle="1" w:styleId="crop4">
    <w:name w:val="crop4"/>
    <w:basedOn w:val="crop1"/>
    <w:rsid w:val="00A84FF9"/>
    <w:pPr>
      <w:framePr w:wrap="around" w:x="11160" w:y="14401"/>
      <w:spacing w:line="24" w:lineRule="atLeast"/>
    </w:pPr>
  </w:style>
  <w:style w:type="paragraph" w:styleId="Caption">
    <w:name w:val="caption"/>
    <w:basedOn w:val="Normal"/>
    <w:next w:val="Normal"/>
    <w:qFormat/>
    <w:rsid w:val="00A84FF9"/>
    <w:pPr>
      <w:tabs>
        <w:tab w:val="left" w:pos="360"/>
        <w:tab w:val="left" w:pos="720"/>
      </w:tabs>
      <w:spacing w:before="120"/>
    </w:pPr>
    <w:rPr>
      <w:rFonts w:ascii="AvantGarde" w:hAnsi="AvantGarde"/>
      <w:sz w:val="18"/>
    </w:rPr>
  </w:style>
  <w:style w:type="paragraph" w:customStyle="1" w:styleId="MessageText">
    <w:name w:val="MessageText"/>
    <w:basedOn w:val="Heading3"/>
    <w:rsid w:val="00A84FF9"/>
    <w:pPr>
      <w:outlineLvl w:val="9"/>
    </w:pPr>
  </w:style>
  <w:style w:type="paragraph" w:customStyle="1" w:styleId="table">
    <w:name w:val="table"/>
    <w:basedOn w:val="Normal"/>
    <w:rsid w:val="00A84FF9"/>
    <w:pPr>
      <w:tabs>
        <w:tab w:val="left" w:pos="180"/>
        <w:tab w:val="left" w:pos="1440"/>
        <w:tab w:val="left" w:pos="4320"/>
        <w:tab w:val="left" w:pos="6000"/>
      </w:tabs>
      <w:spacing w:before="60" w:after="60"/>
      <w:ind w:left="60" w:right="60"/>
    </w:pPr>
  </w:style>
  <w:style w:type="paragraph" w:customStyle="1" w:styleId="footereven">
    <w:name w:val="footer even"/>
    <w:basedOn w:val="Footer"/>
    <w:rsid w:val="00A84FF9"/>
  </w:style>
  <w:style w:type="paragraph" w:customStyle="1" w:styleId="BeforeTip">
    <w:name w:val="BeforeTip"/>
    <w:basedOn w:val="Normal"/>
    <w:next w:val="tip"/>
    <w:rsid w:val="00A84FF9"/>
    <w:pPr>
      <w:spacing w:before="60"/>
    </w:pPr>
  </w:style>
  <w:style w:type="paragraph" w:customStyle="1" w:styleId="tip">
    <w:name w:val="tip"/>
    <w:basedOn w:val="Normal"/>
    <w:next w:val="Normal"/>
    <w:rsid w:val="00A84FF9"/>
    <w:pPr>
      <w:tabs>
        <w:tab w:val="left" w:pos="187"/>
      </w:tabs>
      <w:spacing w:before="120" w:after="120"/>
      <w:ind w:left="2347" w:right="187" w:hanging="187"/>
    </w:pPr>
  </w:style>
  <w:style w:type="paragraph" w:customStyle="1" w:styleId="chapternumber">
    <w:name w:val="chapter number"/>
    <w:basedOn w:val="Heading1"/>
    <w:next w:val="Normal"/>
    <w:rsid w:val="00A84FF9"/>
    <w:pPr>
      <w:spacing w:before="0" w:line="560" w:lineRule="exact"/>
      <w:outlineLvl w:val="9"/>
    </w:pPr>
    <w:rPr>
      <w:sz w:val="48"/>
    </w:rPr>
  </w:style>
  <w:style w:type="paragraph" w:customStyle="1" w:styleId="anotherline">
    <w:name w:val="another line"/>
    <w:basedOn w:val="Normal"/>
    <w:next w:val="Normal"/>
    <w:rsid w:val="00A84FF9"/>
    <w:pPr>
      <w:pBdr>
        <w:top w:val="single" w:sz="6" w:space="1" w:color="auto"/>
      </w:pBdr>
      <w:spacing w:before="40" w:line="120" w:lineRule="exact"/>
      <w:ind w:left="0"/>
    </w:pPr>
  </w:style>
  <w:style w:type="paragraph" w:customStyle="1" w:styleId="NormalTable">
    <w:name w:val="NormalTable"/>
    <w:basedOn w:val="Normal"/>
    <w:rsid w:val="00A84FF9"/>
    <w:pPr>
      <w:ind w:left="0"/>
    </w:pPr>
  </w:style>
  <w:style w:type="paragraph" w:customStyle="1" w:styleId="GlossaryText">
    <w:name w:val="GlossaryText"/>
    <w:basedOn w:val="Normal"/>
    <w:next w:val="GlossaryText2"/>
    <w:rsid w:val="00A84FF9"/>
    <w:pPr>
      <w:spacing w:before="0"/>
      <w:ind w:left="0"/>
    </w:pPr>
    <w:rPr>
      <w:sz w:val="18"/>
    </w:rPr>
  </w:style>
  <w:style w:type="paragraph" w:customStyle="1" w:styleId="continuedTop">
    <w:name w:val="continuedTop"/>
    <w:basedOn w:val="Normal"/>
    <w:rsid w:val="00A84FF9"/>
    <w:pPr>
      <w:pageBreakBefore/>
      <w:spacing w:before="0"/>
    </w:pPr>
    <w:rPr>
      <w:i/>
      <w:sz w:val="16"/>
    </w:rPr>
  </w:style>
  <w:style w:type="paragraph" w:customStyle="1" w:styleId="continuedBottom">
    <w:name w:val="continuedBottom"/>
    <w:basedOn w:val="Normal"/>
    <w:next w:val="continuedTop"/>
    <w:rsid w:val="00A84FF9"/>
    <w:pPr>
      <w:spacing w:before="0"/>
      <w:jc w:val="right"/>
    </w:pPr>
    <w:rPr>
      <w:i/>
      <w:sz w:val="16"/>
    </w:rPr>
  </w:style>
  <w:style w:type="paragraph" w:customStyle="1" w:styleId="code">
    <w:name w:val="code"/>
    <w:basedOn w:val="codefirst"/>
    <w:rsid w:val="00A84FF9"/>
    <w:pPr>
      <w:spacing w:before="0"/>
    </w:pPr>
  </w:style>
  <w:style w:type="paragraph" w:customStyle="1" w:styleId="footerodd">
    <w:name w:val="footer odd"/>
    <w:basedOn w:val="Footer"/>
    <w:rsid w:val="00A84FF9"/>
    <w:pPr>
      <w:jc w:val="right"/>
    </w:pPr>
  </w:style>
  <w:style w:type="paragraph" w:customStyle="1" w:styleId="codefirst0">
    <w:name w:val="codefirst+"/>
    <w:basedOn w:val="codefirst"/>
    <w:next w:val="code0"/>
    <w:rsid w:val="00A84FF9"/>
    <w:pPr>
      <w:tabs>
        <w:tab w:val="clear" w:pos="2520"/>
        <w:tab w:val="left" w:pos="3600"/>
      </w:tabs>
      <w:ind w:left="2520"/>
    </w:pPr>
  </w:style>
  <w:style w:type="paragraph" w:customStyle="1" w:styleId="code0">
    <w:name w:val="code+"/>
    <w:basedOn w:val="code"/>
    <w:rsid w:val="00A84FF9"/>
    <w:pPr>
      <w:tabs>
        <w:tab w:val="clear" w:pos="2520"/>
        <w:tab w:val="left" w:pos="3600"/>
      </w:tabs>
      <w:ind w:left="2520"/>
    </w:pPr>
  </w:style>
  <w:style w:type="paragraph" w:customStyle="1" w:styleId="NormalNotHelp">
    <w:name w:val="NormalNotHelp"/>
    <w:basedOn w:val="Normal"/>
    <w:rsid w:val="00A84FF9"/>
  </w:style>
  <w:style w:type="paragraph" w:customStyle="1" w:styleId="label1">
    <w:name w:val="label1"/>
    <w:basedOn w:val="Normal"/>
    <w:rsid w:val="00A84FF9"/>
    <w:pPr>
      <w:ind w:left="0"/>
    </w:pPr>
    <w:rPr>
      <w:rFonts w:ascii="AvantGarde" w:hAnsi="AvantGarde"/>
      <w:sz w:val="18"/>
    </w:rPr>
  </w:style>
  <w:style w:type="paragraph" w:customStyle="1" w:styleId="crop6">
    <w:name w:val="crop6"/>
    <w:basedOn w:val="crop3"/>
    <w:rsid w:val="00A84FF9"/>
    <w:pPr>
      <w:framePr w:wrap="around" w:y="12961"/>
    </w:pPr>
  </w:style>
  <w:style w:type="paragraph" w:customStyle="1" w:styleId="crop5">
    <w:name w:val="crop5"/>
    <w:basedOn w:val="crop4"/>
    <w:rsid w:val="00A84FF9"/>
    <w:pPr>
      <w:framePr w:w="2160" w:h="2880" w:hRule="exact" w:wrap="around" w:x="10080" w:y="12961"/>
    </w:pPr>
  </w:style>
  <w:style w:type="paragraph" w:customStyle="1" w:styleId="chapternumbertoc">
    <w:name w:val="chapter number (toc)"/>
    <w:basedOn w:val="chapternumber"/>
    <w:rsid w:val="00A84FF9"/>
  </w:style>
  <w:style w:type="paragraph" w:customStyle="1" w:styleId="chaptertitletoc">
    <w:name w:val="chapter title (toc)"/>
    <w:basedOn w:val="Normal"/>
    <w:rsid w:val="00A84FF9"/>
    <w:pPr>
      <w:keepNext/>
      <w:pBdr>
        <w:bottom w:val="single" w:sz="18" w:space="2" w:color="auto"/>
      </w:pBdr>
      <w:tabs>
        <w:tab w:val="left" w:pos="960"/>
      </w:tabs>
      <w:spacing w:before="0" w:line="560" w:lineRule="exact"/>
      <w:ind w:left="0"/>
    </w:pPr>
    <w:rPr>
      <w:rFonts w:ascii="AvantGarde" w:hAnsi="AvantGarde"/>
      <w:b/>
      <w:sz w:val="48"/>
    </w:rPr>
  </w:style>
  <w:style w:type="paragraph" w:customStyle="1" w:styleId="screenfirst">
    <w:name w:val="screenfirst"/>
    <w:basedOn w:val="codefirst"/>
    <w:next w:val="screen"/>
    <w:rsid w:val="00A84FF9"/>
    <w:pPr>
      <w:widowControl w:val="0"/>
      <w:pBdr>
        <w:top w:val="single" w:sz="6" w:space="6" w:color="auto" w:shadow="1"/>
        <w:left w:val="single" w:sz="6" w:space="6" w:color="auto" w:shadow="1"/>
        <w:bottom w:val="single" w:sz="6" w:space="6" w:color="auto" w:shadow="1"/>
        <w:right w:val="single" w:sz="6" w:space="6" w:color="auto" w:shadow="1"/>
      </w:pBdr>
      <w:tabs>
        <w:tab w:val="clear" w:pos="2520"/>
        <w:tab w:val="clear" w:pos="2880"/>
        <w:tab w:val="clear" w:pos="3240"/>
      </w:tabs>
      <w:spacing w:line="160" w:lineRule="exact"/>
      <w:ind w:left="2280" w:right="120"/>
    </w:pPr>
    <w:rPr>
      <w:b w:val="0"/>
      <w:sz w:val="12"/>
    </w:rPr>
  </w:style>
  <w:style w:type="paragraph" w:customStyle="1" w:styleId="tablecolhdright">
    <w:name w:val="table colhd (right)"/>
    <w:basedOn w:val="tablecolhd"/>
    <w:next w:val="tablecolhd"/>
    <w:rsid w:val="00A84FF9"/>
    <w:pPr>
      <w:ind w:right="0"/>
    </w:pPr>
  </w:style>
  <w:style w:type="paragraph" w:customStyle="1" w:styleId="tablecolhdleft">
    <w:name w:val="table colhd (left)"/>
    <w:basedOn w:val="tablecolhd"/>
    <w:next w:val="tablecolhd"/>
    <w:rsid w:val="00A84FF9"/>
    <w:pPr>
      <w:ind w:left="0"/>
    </w:pPr>
  </w:style>
  <w:style w:type="paragraph" w:customStyle="1" w:styleId="tableright">
    <w:name w:val="table (right)"/>
    <w:basedOn w:val="table"/>
    <w:next w:val="table"/>
    <w:rsid w:val="00A84FF9"/>
    <w:pPr>
      <w:ind w:right="0"/>
    </w:pPr>
  </w:style>
  <w:style w:type="paragraph" w:customStyle="1" w:styleId="tableleft">
    <w:name w:val="table (left)"/>
    <w:basedOn w:val="table"/>
    <w:next w:val="table"/>
    <w:rsid w:val="00A84FF9"/>
    <w:pPr>
      <w:ind w:left="0"/>
    </w:pPr>
  </w:style>
  <w:style w:type="paragraph" w:customStyle="1" w:styleId="NormalIndent0">
    <w:name w:val="Normal Indent+"/>
    <w:basedOn w:val="NormalIndent"/>
    <w:rsid w:val="00A84FF9"/>
    <w:pPr>
      <w:ind w:left="2880"/>
    </w:pPr>
  </w:style>
  <w:style w:type="paragraph" w:customStyle="1" w:styleId="screen">
    <w:name w:val="screen"/>
    <w:basedOn w:val="code"/>
    <w:autoRedefine/>
    <w:rsid w:val="00A84FF9"/>
    <w:pPr>
      <w:widowControl w:val="0"/>
      <w:pBdr>
        <w:top w:val="single" w:sz="6" w:space="6" w:color="auto" w:shadow="1"/>
        <w:left w:val="single" w:sz="6" w:space="3" w:color="auto" w:shadow="1"/>
        <w:bottom w:val="single" w:sz="6" w:space="6" w:color="auto" w:shadow="1"/>
        <w:right w:val="single" w:sz="6" w:space="7" w:color="auto" w:shadow="1"/>
      </w:pBdr>
      <w:tabs>
        <w:tab w:val="clear" w:pos="2520"/>
        <w:tab w:val="clear" w:pos="2880"/>
        <w:tab w:val="clear" w:pos="3240"/>
      </w:tabs>
      <w:ind w:left="1200" w:right="240"/>
    </w:pPr>
    <w:rPr>
      <w:rFonts w:ascii="Lucida Console" w:hAnsi="Lucida Console"/>
      <w:sz w:val="16"/>
    </w:rPr>
  </w:style>
  <w:style w:type="paragraph" w:customStyle="1" w:styleId="TableIndent">
    <w:name w:val="Table Indent"/>
    <w:basedOn w:val="NormalIndent"/>
    <w:rsid w:val="00A84FF9"/>
    <w:pPr>
      <w:spacing w:before="60" w:after="60"/>
      <w:ind w:left="420" w:right="60"/>
    </w:pPr>
  </w:style>
  <w:style w:type="paragraph" w:customStyle="1" w:styleId="tableindentright">
    <w:name w:val="table indent (right)"/>
    <w:basedOn w:val="TableIndent"/>
    <w:rsid w:val="00A84FF9"/>
    <w:pPr>
      <w:ind w:right="0"/>
    </w:pPr>
  </w:style>
  <w:style w:type="paragraph" w:customStyle="1" w:styleId="tableindentleft">
    <w:name w:val="table indent (left)"/>
    <w:basedOn w:val="TableIndent"/>
    <w:rsid w:val="00A84FF9"/>
    <w:pPr>
      <w:ind w:left="360"/>
    </w:pPr>
  </w:style>
  <w:style w:type="paragraph" w:customStyle="1" w:styleId="NormalIndent1">
    <w:name w:val="Normal Indent++"/>
    <w:basedOn w:val="NormalIndent0"/>
    <w:rsid w:val="00A84FF9"/>
    <w:pPr>
      <w:ind w:left="3240"/>
    </w:pPr>
  </w:style>
  <w:style w:type="paragraph" w:customStyle="1" w:styleId="code1">
    <w:name w:val="code++"/>
    <w:basedOn w:val="code0"/>
    <w:rsid w:val="00A84FF9"/>
    <w:pPr>
      <w:tabs>
        <w:tab w:val="clear" w:pos="2880"/>
        <w:tab w:val="left" w:pos="3960"/>
      </w:tabs>
      <w:ind w:left="2880"/>
    </w:pPr>
  </w:style>
  <w:style w:type="paragraph" w:customStyle="1" w:styleId="codefirst1">
    <w:name w:val="codefirst++"/>
    <w:basedOn w:val="codefirst0"/>
    <w:rsid w:val="00A84FF9"/>
    <w:pPr>
      <w:tabs>
        <w:tab w:val="clear" w:pos="2880"/>
        <w:tab w:val="left" w:pos="3960"/>
      </w:tabs>
      <w:ind w:left="2880"/>
    </w:pPr>
  </w:style>
  <w:style w:type="paragraph" w:customStyle="1" w:styleId="syntaxfirst">
    <w:name w:val="syntaxfirst"/>
    <w:basedOn w:val="codefirst"/>
    <w:rsid w:val="00A84FF9"/>
    <w:pPr>
      <w:spacing w:line="120" w:lineRule="exact"/>
    </w:pPr>
    <w:rPr>
      <w:sz w:val="12"/>
    </w:rPr>
  </w:style>
  <w:style w:type="paragraph" w:customStyle="1" w:styleId="tablesyntax">
    <w:name w:val="table syntax"/>
    <w:basedOn w:val="syntaxfirst"/>
    <w:rsid w:val="00A84FF9"/>
    <w:pPr>
      <w:ind w:left="120" w:right="120"/>
    </w:pPr>
  </w:style>
  <w:style w:type="paragraph" w:customStyle="1" w:styleId="syntax">
    <w:name w:val="syntax"/>
    <w:basedOn w:val="code"/>
    <w:rsid w:val="00A84FF9"/>
    <w:pPr>
      <w:spacing w:line="120" w:lineRule="exact"/>
    </w:pPr>
    <w:rPr>
      <w:sz w:val="12"/>
    </w:rPr>
  </w:style>
  <w:style w:type="paragraph" w:customStyle="1" w:styleId="Param">
    <w:name w:val="Param"/>
    <w:basedOn w:val="syntax"/>
    <w:next w:val="Normal"/>
    <w:rsid w:val="00A84FF9"/>
    <w:pPr>
      <w:tabs>
        <w:tab w:val="clear" w:pos="2520"/>
        <w:tab w:val="clear" w:pos="2880"/>
        <w:tab w:val="clear" w:pos="3240"/>
        <w:tab w:val="left" w:pos="1080"/>
        <w:tab w:val="left" w:pos="2160"/>
      </w:tabs>
      <w:spacing w:before="240"/>
      <w:ind w:left="0"/>
    </w:pPr>
    <w:rPr>
      <w:sz w:val="18"/>
    </w:rPr>
  </w:style>
  <w:style w:type="paragraph" w:customStyle="1" w:styleId="NormalLeft">
    <w:name w:val="NormalLeft"/>
    <w:basedOn w:val="Normal"/>
    <w:rsid w:val="00A84FF9"/>
    <w:pPr>
      <w:ind w:hanging="1440"/>
    </w:pPr>
  </w:style>
  <w:style w:type="paragraph" w:customStyle="1" w:styleId="GlossaryText2">
    <w:name w:val="GlossaryText2"/>
    <w:basedOn w:val="GlossaryText"/>
    <w:rsid w:val="00A84FF9"/>
  </w:style>
  <w:style w:type="paragraph" w:customStyle="1" w:styleId="Topic">
    <w:name w:val="Topic"/>
    <w:basedOn w:val="Normal"/>
    <w:rsid w:val="00A84FF9"/>
    <w:pPr>
      <w:spacing w:before="0"/>
    </w:pPr>
  </w:style>
  <w:style w:type="paragraph" w:customStyle="1" w:styleId="TopicHead">
    <w:name w:val="TopicHead"/>
    <w:basedOn w:val="Heading3"/>
    <w:rsid w:val="00A84FF9"/>
    <w:pPr>
      <w:spacing w:after="120"/>
      <w:outlineLvl w:val="9"/>
    </w:pPr>
  </w:style>
  <w:style w:type="paragraph" w:customStyle="1" w:styleId="footernr">
    <w:name w:val="footer/nr"/>
    <w:basedOn w:val="Footer"/>
    <w:rsid w:val="00A84FF9"/>
    <w:pPr>
      <w:pBdr>
        <w:top w:val="none" w:sz="0" w:space="0" w:color="auto"/>
      </w:pBdr>
    </w:pPr>
  </w:style>
  <w:style w:type="paragraph" w:customStyle="1" w:styleId="headernr">
    <w:name w:val="header/nr"/>
    <w:basedOn w:val="headerfirst"/>
    <w:rsid w:val="00A84FF9"/>
  </w:style>
  <w:style w:type="paragraph" w:customStyle="1" w:styleId="NormalIndentTable">
    <w:name w:val="NormalIndentTable"/>
    <w:basedOn w:val="NormalTableIndent"/>
    <w:rsid w:val="00A84FF9"/>
  </w:style>
  <w:style w:type="paragraph" w:customStyle="1" w:styleId="NormalTableIndent">
    <w:name w:val="NormalTableIndent"/>
    <w:basedOn w:val="NormalTable"/>
    <w:rsid w:val="00A84FF9"/>
    <w:pPr>
      <w:tabs>
        <w:tab w:val="left" w:pos="360"/>
      </w:tabs>
      <w:spacing w:before="120"/>
      <w:ind w:left="360" w:hanging="360"/>
    </w:pPr>
  </w:style>
  <w:style w:type="paragraph" w:customStyle="1" w:styleId="dt">
    <w:name w:val="dt"/>
    <w:basedOn w:val="Normal"/>
    <w:rsid w:val="00A84FF9"/>
    <w:pPr>
      <w:ind w:hanging="1440"/>
    </w:pPr>
  </w:style>
  <w:style w:type="paragraph" w:customStyle="1" w:styleId="TopicFirst">
    <w:name w:val="TopicFirst"/>
    <w:basedOn w:val="Topic"/>
    <w:rsid w:val="00A84FF9"/>
    <w:pPr>
      <w:spacing w:before="120"/>
    </w:pPr>
  </w:style>
  <w:style w:type="paragraph" w:customStyle="1" w:styleId="NormalIndentTableFirst">
    <w:name w:val="NormalIndentTableFirst"/>
    <w:basedOn w:val="NormalTableIndent"/>
    <w:rsid w:val="00A84FF9"/>
    <w:pPr>
      <w:spacing w:before="240"/>
    </w:pPr>
  </w:style>
  <w:style w:type="paragraph" w:customStyle="1" w:styleId="NormalTableIndentFirst">
    <w:name w:val="NormalTableIndentFirst"/>
    <w:basedOn w:val="NormalIndentTable"/>
    <w:rsid w:val="00A84FF9"/>
    <w:pPr>
      <w:spacing w:before="240"/>
    </w:pPr>
  </w:style>
  <w:style w:type="paragraph" w:customStyle="1" w:styleId="Query">
    <w:name w:val="Query"/>
    <w:basedOn w:val="Important"/>
    <w:rsid w:val="00A84FF9"/>
    <w:pPr>
      <w:pBdr>
        <w:top w:val="double" w:sz="18" w:space="12" w:color="auto"/>
        <w:left w:val="double" w:sz="18" w:space="12" w:color="auto"/>
        <w:bottom w:val="double" w:sz="18" w:space="12" w:color="auto"/>
        <w:right w:val="double" w:sz="18" w:space="12" w:color="auto"/>
      </w:pBdr>
      <w:ind w:left="240" w:right="240"/>
    </w:pPr>
    <w:rPr>
      <w:rFonts w:ascii="Courier" w:hAnsi="Courier"/>
      <w:b/>
      <w:i w:val="0"/>
    </w:rPr>
  </w:style>
  <w:style w:type="paragraph" w:customStyle="1" w:styleId="tablecode">
    <w:name w:val="table code"/>
    <w:basedOn w:val="code"/>
    <w:rsid w:val="00A84FF9"/>
    <w:pPr>
      <w:ind w:left="0"/>
    </w:pPr>
  </w:style>
  <w:style w:type="paragraph" w:customStyle="1" w:styleId="tablecodefirst">
    <w:name w:val="table codefirst"/>
    <w:basedOn w:val="tablecode"/>
    <w:next w:val="tablecode"/>
    <w:rsid w:val="00A84FF9"/>
    <w:pPr>
      <w:spacing w:before="240"/>
    </w:pPr>
  </w:style>
  <w:style w:type="paragraph" w:customStyle="1" w:styleId="date1">
    <w:name w:val="date1"/>
    <w:basedOn w:val="crop1"/>
    <w:rsid w:val="00A84FF9"/>
    <w:pPr>
      <w:framePr w:wrap="around" w:vAnchor="margin" w:hAnchor="margin" w:xAlign="outside" w:y="721"/>
    </w:pPr>
  </w:style>
  <w:style w:type="paragraph" w:customStyle="1" w:styleId="date2">
    <w:name w:val="date2"/>
    <w:basedOn w:val="crop5"/>
    <w:rsid w:val="00A84FF9"/>
    <w:pPr>
      <w:framePr w:w="0" w:hRule="auto" w:wrap="around" w:vAnchor="margin" w:hAnchor="margin" w:xAlign="outside" w:y="14401"/>
    </w:pPr>
  </w:style>
  <w:style w:type="paragraph" w:customStyle="1" w:styleId="dt2">
    <w:name w:val="dt2"/>
    <w:basedOn w:val="dt"/>
    <w:rsid w:val="00A84FF9"/>
    <w:pPr>
      <w:tabs>
        <w:tab w:val="left" w:pos="4320"/>
      </w:tabs>
      <w:ind w:left="4320"/>
    </w:pPr>
  </w:style>
  <w:style w:type="paragraph" w:customStyle="1" w:styleId="CaptionFull">
    <w:name w:val="CaptionFull"/>
    <w:basedOn w:val="Normal"/>
    <w:rsid w:val="00A84FF9"/>
    <w:pPr>
      <w:spacing w:before="120"/>
      <w:ind w:left="0"/>
    </w:pPr>
    <w:rPr>
      <w:rFonts w:ascii="AvantGarde" w:hAnsi="AvantGarde"/>
      <w:sz w:val="18"/>
    </w:rPr>
  </w:style>
  <w:style w:type="paragraph" w:customStyle="1" w:styleId="ContinuedTopFull">
    <w:name w:val="ContinuedTopFull"/>
    <w:basedOn w:val="continuedTop"/>
    <w:rsid w:val="00A84FF9"/>
    <w:pPr>
      <w:ind w:left="0"/>
    </w:pPr>
  </w:style>
  <w:style w:type="paragraph" w:customStyle="1" w:styleId="CaptionIndent">
    <w:name w:val="CaptionIndent"/>
    <w:basedOn w:val="Normal"/>
    <w:rsid w:val="00A84FF9"/>
    <w:pPr>
      <w:tabs>
        <w:tab w:val="left" w:pos="360"/>
        <w:tab w:val="left" w:pos="720"/>
      </w:tabs>
      <w:spacing w:before="120"/>
      <w:ind w:left="2520"/>
    </w:pPr>
    <w:rPr>
      <w:rFonts w:ascii="AvantGarde" w:hAnsi="AvantGarde"/>
      <w:sz w:val="18"/>
    </w:rPr>
  </w:style>
  <w:style w:type="paragraph" w:customStyle="1" w:styleId="Normaldt">
    <w:name w:val="Normal dt"/>
    <w:basedOn w:val="Normal"/>
    <w:rsid w:val="00A84FF9"/>
  </w:style>
  <w:style w:type="paragraph" w:customStyle="1" w:styleId="NormalIndentdt">
    <w:name w:val="Normal Indent dt"/>
    <w:basedOn w:val="NormalIndent"/>
    <w:rsid w:val="00A84FF9"/>
  </w:style>
  <w:style w:type="paragraph" w:customStyle="1" w:styleId="tablecolhdleftdt">
    <w:name w:val="table colhd (left) dt"/>
    <w:basedOn w:val="tablecolhdleft"/>
    <w:rsid w:val="00A84FF9"/>
  </w:style>
  <w:style w:type="paragraph" w:customStyle="1" w:styleId="parttitle">
    <w:name w:val="part title"/>
    <w:basedOn w:val="Normal"/>
    <w:rsid w:val="00A84FF9"/>
    <w:pPr>
      <w:keepNext/>
      <w:tabs>
        <w:tab w:val="left" w:pos="960"/>
      </w:tabs>
      <w:spacing w:before="0" w:line="680" w:lineRule="exact"/>
      <w:ind w:left="0"/>
      <w:jc w:val="right"/>
    </w:pPr>
    <w:rPr>
      <w:rFonts w:ascii="AvantGarde" w:hAnsi="AvantGarde"/>
      <w:b/>
      <w:sz w:val="60"/>
    </w:rPr>
  </w:style>
  <w:style w:type="paragraph" w:customStyle="1" w:styleId="partnumber">
    <w:name w:val="part number"/>
    <w:basedOn w:val="chapternumber"/>
    <w:rsid w:val="00A84FF9"/>
    <w:pPr>
      <w:spacing w:line="680" w:lineRule="exact"/>
      <w:jc w:val="right"/>
    </w:pPr>
    <w:rPr>
      <w:sz w:val="60"/>
    </w:rPr>
  </w:style>
  <w:style w:type="paragraph" w:customStyle="1" w:styleId="Note">
    <w:name w:val="Note"/>
    <w:basedOn w:val="Normal"/>
    <w:next w:val="Normal"/>
    <w:rsid w:val="00A84FF9"/>
    <w:pPr>
      <w:pBdr>
        <w:top w:val="single" w:sz="6" w:space="6" w:color="auto"/>
        <w:bottom w:val="single" w:sz="6" w:space="6" w:color="auto"/>
      </w:pBdr>
    </w:pPr>
  </w:style>
  <w:style w:type="paragraph" w:customStyle="1" w:styleId="Note0">
    <w:name w:val="Note+"/>
    <w:basedOn w:val="Note"/>
    <w:next w:val="NormalIndent"/>
    <w:rsid w:val="00A84FF9"/>
    <w:pPr>
      <w:ind w:left="2520"/>
    </w:pPr>
  </w:style>
  <w:style w:type="paragraph" w:customStyle="1" w:styleId="CalloutNew">
    <w:name w:val="CalloutNew"/>
    <w:basedOn w:val="Normal"/>
    <w:rsid w:val="00A84FF9"/>
    <w:pPr>
      <w:tabs>
        <w:tab w:val="left" w:pos="360"/>
        <w:tab w:val="left" w:pos="720"/>
      </w:tabs>
      <w:spacing w:before="0"/>
      <w:ind w:left="0"/>
    </w:pPr>
    <w:rPr>
      <w:rFonts w:ascii="AvantGarde" w:hAnsi="AvantGarde"/>
      <w:sz w:val="14"/>
    </w:rPr>
  </w:style>
  <w:style w:type="character" w:styleId="PageNumber">
    <w:name w:val="page number"/>
    <w:basedOn w:val="DefaultParagraphFont"/>
    <w:semiHidden/>
    <w:rsid w:val="00A84FF9"/>
  </w:style>
  <w:style w:type="paragraph" w:customStyle="1" w:styleId="dd">
    <w:name w:val="dd"/>
    <w:basedOn w:val="TOC2"/>
    <w:rsid w:val="00A84FF9"/>
  </w:style>
  <w:style w:type="paragraph" w:customStyle="1" w:styleId="dd2">
    <w:name w:val="dd2"/>
    <w:basedOn w:val="dd"/>
    <w:rsid w:val="00A84FF9"/>
  </w:style>
  <w:style w:type="paragraph" w:customStyle="1" w:styleId="ShortcutKeyHead">
    <w:name w:val="ShortcutKeyHead"/>
    <w:basedOn w:val="Normal"/>
    <w:rsid w:val="00A84FF9"/>
    <w:pPr>
      <w:ind w:left="0"/>
    </w:pPr>
    <w:rPr>
      <w:rFonts w:ascii="Arial" w:hAnsi="Arial"/>
      <w:b/>
    </w:rPr>
  </w:style>
  <w:style w:type="paragraph" w:customStyle="1" w:styleId="ShortcutKey">
    <w:name w:val="ShortcutKey"/>
    <w:basedOn w:val="Normal"/>
    <w:rsid w:val="00A84FF9"/>
    <w:pPr>
      <w:ind w:left="0"/>
    </w:pPr>
    <w:rPr>
      <w:i/>
    </w:rPr>
  </w:style>
  <w:style w:type="paragraph" w:customStyle="1" w:styleId="ShortcutKeyLast">
    <w:name w:val="ShortcutKeyLast"/>
    <w:basedOn w:val="ShortcutKey"/>
    <w:rsid w:val="00A84FF9"/>
  </w:style>
  <w:style w:type="paragraph" w:styleId="MacroText">
    <w:name w:val="macro"/>
    <w:semiHidden/>
    <w:rsid w:val="00A84FF9"/>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customStyle="1" w:styleId="dt2b">
    <w:name w:val="dt2b"/>
    <w:basedOn w:val="dt2"/>
    <w:rsid w:val="00A84FF9"/>
    <w:pPr>
      <w:spacing w:before="0"/>
    </w:pPr>
  </w:style>
  <w:style w:type="paragraph" w:customStyle="1" w:styleId="Caption1">
    <w:name w:val="Caption1"/>
    <w:basedOn w:val="Normal"/>
    <w:next w:val="Normal"/>
    <w:rsid w:val="00A84FF9"/>
    <w:rPr>
      <w:rFonts w:ascii="AvantGarde" w:hAnsi="AvantGarde"/>
      <w:sz w:val="18"/>
    </w:rPr>
  </w:style>
  <w:style w:type="paragraph" w:customStyle="1" w:styleId="footerodd8x11">
    <w:name w:val="footer odd 8x11"/>
    <w:basedOn w:val="footerodd"/>
    <w:rsid w:val="00A84FF9"/>
    <w:pPr>
      <w:tabs>
        <w:tab w:val="clear" w:pos="7920"/>
        <w:tab w:val="right" w:pos="9360"/>
      </w:tabs>
    </w:pPr>
  </w:style>
  <w:style w:type="paragraph" w:customStyle="1" w:styleId="footereven8x11">
    <w:name w:val="footer even 8x11"/>
    <w:basedOn w:val="footereven"/>
    <w:rsid w:val="00A84FF9"/>
    <w:pPr>
      <w:tabs>
        <w:tab w:val="clear" w:pos="7920"/>
        <w:tab w:val="right" w:pos="9360"/>
      </w:tabs>
    </w:pPr>
  </w:style>
  <w:style w:type="paragraph" w:customStyle="1" w:styleId="tableindentleft0">
    <w:name w:val="table indent+ (left)"/>
    <w:basedOn w:val="tableindentleft"/>
    <w:rsid w:val="00A84FF9"/>
    <w:pPr>
      <w:ind w:left="720"/>
    </w:pPr>
  </w:style>
  <w:style w:type="paragraph" w:customStyle="1" w:styleId="tableindent0">
    <w:name w:val="table indent+"/>
    <w:basedOn w:val="TableIndent"/>
    <w:rsid w:val="00A84FF9"/>
    <w:pPr>
      <w:ind w:left="780"/>
    </w:pPr>
  </w:style>
  <w:style w:type="paragraph" w:customStyle="1" w:styleId="tableindentright0">
    <w:name w:val="table indent+ (right)"/>
    <w:basedOn w:val="tableindentright"/>
    <w:rsid w:val="00A84FF9"/>
    <w:pPr>
      <w:ind w:left="780"/>
    </w:pPr>
  </w:style>
  <w:style w:type="paragraph" w:customStyle="1" w:styleId="NormalTableIndent0">
    <w:name w:val="NormalTableIndent+"/>
    <w:basedOn w:val="NormalTableIndent"/>
    <w:rsid w:val="00A84FF9"/>
    <w:pPr>
      <w:ind w:left="720"/>
    </w:pPr>
  </w:style>
  <w:style w:type="paragraph" w:customStyle="1" w:styleId="NormalIndentTable0">
    <w:name w:val="NormalIndentTable+"/>
    <w:basedOn w:val="NormalIndentTable"/>
    <w:rsid w:val="00A84FF9"/>
    <w:pPr>
      <w:ind w:left="720"/>
    </w:pPr>
  </w:style>
  <w:style w:type="paragraph" w:customStyle="1" w:styleId="screenfull">
    <w:name w:val="screenfull"/>
    <w:basedOn w:val="screen"/>
    <w:autoRedefine/>
    <w:rsid w:val="00A84FF9"/>
    <w:pPr>
      <w:ind w:left="0" w:right="0"/>
    </w:pPr>
    <w:rPr>
      <w:rFonts w:ascii="OCRB" w:hAnsi="OCRB"/>
      <w:sz w:val="11"/>
    </w:rPr>
  </w:style>
  <w:style w:type="paragraph" w:customStyle="1" w:styleId="BodyTextKeep">
    <w:name w:val="Body Text Keep"/>
    <w:basedOn w:val="Normal"/>
    <w:next w:val="Normal"/>
    <w:rsid w:val="00A84FF9"/>
    <w:pPr>
      <w:keepNext/>
      <w:keepLines w:val="0"/>
      <w:widowControl w:val="0"/>
      <w:spacing w:before="0" w:after="240"/>
      <w:jc w:val="both"/>
    </w:pPr>
    <w:rPr>
      <w:color w:val="000000"/>
      <w:spacing w:val="-5"/>
      <w:sz w:val="114"/>
    </w:rPr>
  </w:style>
  <w:style w:type="paragraph" w:styleId="BodyText">
    <w:name w:val="Body Text"/>
    <w:basedOn w:val="Normal"/>
    <w:semiHidden/>
    <w:rsid w:val="00A84FF9"/>
    <w:pPr>
      <w:spacing w:after="120"/>
    </w:pPr>
  </w:style>
  <w:style w:type="paragraph" w:customStyle="1" w:styleId="PartTitle0">
    <w:name w:val="Part Title"/>
    <w:basedOn w:val="Normal"/>
    <w:next w:val="Normal"/>
    <w:rsid w:val="00A84FF9"/>
    <w:pPr>
      <w:keepNext/>
      <w:keepLines w:val="0"/>
      <w:framePr w:w="2045" w:h="2045" w:hRule="exact" w:wrap="notBeside" w:vAnchor="page" w:hAnchor="margin" w:xAlign="right" w:y="965"/>
      <w:widowControl w:val="0"/>
      <w:shd w:val="pct20" w:color="auto" w:fill="auto"/>
      <w:spacing w:before="0" w:line="480" w:lineRule="exact"/>
      <w:ind w:left="0"/>
      <w:jc w:val="center"/>
    </w:pPr>
    <w:rPr>
      <w:rFonts w:ascii="Arial Black" w:hAnsi="Arial Black"/>
      <w:spacing w:val="-35"/>
      <w:position w:val="-4"/>
      <w:sz w:val="36"/>
    </w:rPr>
  </w:style>
  <w:style w:type="paragraph" w:customStyle="1" w:styleId="PartLabel">
    <w:name w:val="Part Label"/>
    <w:basedOn w:val="Normal"/>
    <w:next w:val="Normal"/>
    <w:rsid w:val="00A84FF9"/>
    <w:pPr>
      <w:keepLines w:val="0"/>
      <w:framePr w:w="2045" w:h="2045" w:hRule="exact" w:wrap="notBeside" w:vAnchor="page" w:hAnchor="margin" w:xAlign="right" w:y="965"/>
      <w:widowControl w:val="0"/>
      <w:shd w:val="pct20" w:color="auto" w:fill="auto"/>
      <w:spacing w:before="0" w:line="1560" w:lineRule="exact"/>
      <w:ind w:left="0"/>
      <w:jc w:val="center"/>
    </w:pPr>
    <w:rPr>
      <w:rFonts w:ascii="Arial Black" w:hAnsi="Arial Black"/>
      <w:color w:val="FFFFFF"/>
      <w:position w:val="-32"/>
      <w:sz w:val="196"/>
    </w:rPr>
  </w:style>
  <w:style w:type="paragraph" w:customStyle="1" w:styleId="chaptertitle">
    <w:name w:val="chapter title"/>
    <w:basedOn w:val="Normal"/>
    <w:next w:val="Normal"/>
    <w:rsid w:val="00A84FF9"/>
    <w:pPr>
      <w:keepNext/>
      <w:widowControl w:val="0"/>
      <w:spacing w:after="360" w:line="440" w:lineRule="atLeast"/>
      <w:ind w:left="0" w:right="2160"/>
    </w:pPr>
    <w:rPr>
      <w:rFonts w:ascii="Arial Black" w:hAnsi="Arial Black"/>
      <w:color w:val="808080"/>
      <w:spacing w:val="-35"/>
      <w:sz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icagoSof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ChicagoSoft</Template>
  <TotalTime>3</TotalTime>
  <Pages>26</Pages>
  <Words>5087</Words>
  <Characters>28998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Command Reference and Usage Guide</vt:lpstr>
    </vt:vector>
  </TitlesOfParts>
  <Company/>
  <LinksUpToDate>false</LinksUpToDate>
  <CharactersWithSpaces>34017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Command Reference and Usage Guide</dc:title>
  <dc:creator>IMS America</dc:creator>
  <cp:lastModifiedBy>David I Russell</cp:lastModifiedBy>
  <cp:revision>4</cp:revision>
  <cp:lastPrinted>1999-01-22T19:46:00Z</cp:lastPrinted>
  <dcterms:created xsi:type="dcterms:W3CDTF">2014-08-04T18:12:00Z</dcterms:created>
  <dcterms:modified xsi:type="dcterms:W3CDTF">2014-08-05T21:22:00Z</dcterms:modified>
</cp:coreProperties>
</file>